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E37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E65C884" w14:textId="4395A62D" w:rsidR="004524C4" w:rsidRPr="004524C4" w:rsidRDefault="002411EB" w:rsidP="00ED240A">
      <w:pPr>
        <w:widowControl w:val="0"/>
        <w:spacing w:before="3000" w:after="0" w:line="240" w:lineRule="auto"/>
        <w:jc w:val="center"/>
        <w:rPr>
          <w:rFonts w:ascii="Times New Roman" w:eastAsia="Times New Roman" w:hAnsi="Times New Roman"/>
          <w:b/>
          <w:caps/>
          <w:kern w:val="28"/>
          <w:sz w:val="32"/>
          <w:szCs w:val="20"/>
          <w:lang w:eastAsia="cs-CZ"/>
        </w:rPr>
      </w:pPr>
      <w:r w:rsidRPr="002411EB">
        <w:rPr>
          <w:rFonts w:ascii="Times New Roman" w:eastAsia="Times New Roman" w:hAnsi="Times New Roman"/>
          <w:b/>
          <w:caps/>
          <w:kern w:val="28"/>
          <w:sz w:val="32"/>
          <w:szCs w:val="20"/>
          <w:lang w:eastAsia="cs-CZ"/>
        </w:rPr>
        <w:t>Návrh a implementácia inteligentného IoT domu</w:t>
      </w:r>
    </w:p>
    <w:p w14:paraId="11CA39D6" w14:textId="6CBF68C2" w:rsidR="004524C4" w:rsidRPr="00901773" w:rsidRDefault="00901773" w:rsidP="004524C4">
      <w:pPr>
        <w:widowControl w:val="0"/>
        <w:spacing w:before="240" w:after="0" w:line="240" w:lineRule="auto"/>
        <w:jc w:val="center"/>
        <w:rPr>
          <w:rFonts w:ascii="Times New Roman" w:eastAsia="Times New Roman" w:hAnsi="Times New Roman"/>
          <w:b/>
          <w:bCs/>
          <w:kern w:val="28"/>
          <w:sz w:val="32"/>
          <w:lang w:eastAsia="cs-CZ"/>
        </w:rPr>
      </w:pPr>
      <w:r w:rsidRPr="00901773">
        <w:rPr>
          <w:rFonts w:ascii="Times New Roman" w:eastAsia="Times New Roman" w:hAnsi="Times New Roman"/>
          <w:b/>
          <w:bCs/>
          <w:kern w:val="28"/>
          <w:sz w:val="32"/>
          <w:lang w:eastAsia="cs-CZ"/>
        </w:rPr>
        <w:t>ročníkový projekt</w:t>
      </w:r>
    </w:p>
    <w:p w14:paraId="3435D307" w14:textId="605C8F81" w:rsidR="00F02BA7" w:rsidRDefault="00901773" w:rsidP="00834E30">
      <w:pPr>
        <w:widowControl w:val="0"/>
        <w:spacing w:before="96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LÁSZLÓ</w:t>
      </w:r>
    </w:p>
    <w:p w14:paraId="70979243" w14:textId="44748B4C" w:rsidR="00901773" w:rsidRDefault="00901773" w:rsidP="00901773">
      <w:pPr>
        <w:widowControl w:val="0"/>
        <w:spacing w:before="12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2.D</w:t>
      </w:r>
    </w:p>
    <w:p w14:paraId="6F24667B" w14:textId="44F87B08" w:rsidR="00905723" w:rsidRPr="00905723" w:rsidRDefault="00905723" w:rsidP="00905723">
      <w:pPr>
        <w:widowControl w:val="0"/>
        <w:spacing w:before="6120" w:after="0" w:line="240" w:lineRule="auto"/>
        <w:jc w:val="center"/>
        <w:rPr>
          <w:rFonts w:ascii="Times New Roman" w:eastAsia="Times New Roman" w:hAnsi="Times New Roman"/>
          <w:b/>
          <w:kern w:val="28"/>
          <w:sz w:val="28"/>
          <w:szCs w:val="20"/>
          <w:lang w:eastAsia="cs-CZ"/>
        </w:rPr>
      </w:pPr>
      <w:r w:rsidRPr="00905723">
        <w:rPr>
          <w:rFonts w:ascii="Times New Roman" w:eastAsia="Times New Roman" w:hAnsi="Times New Roman"/>
          <w:b/>
          <w:kern w:val="28"/>
          <w:sz w:val="28"/>
          <w:szCs w:val="20"/>
          <w:lang w:eastAsia="cs-CZ"/>
        </w:rPr>
        <w:t>Vedúci projektu: titul Dominik Zatkalík</w:t>
      </w:r>
    </w:p>
    <w:p w14:paraId="6B02418C" w14:textId="4292F22E" w:rsidR="004524C4" w:rsidRPr="00CA3342" w:rsidRDefault="004524C4" w:rsidP="00905723">
      <w:pPr>
        <w:widowControl w:val="0"/>
        <w:spacing w:before="720" w:after="0" w:line="240" w:lineRule="auto"/>
        <w:jc w:val="center"/>
        <w:rPr>
          <w:sz w:val="28"/>
        </w:rPr>
      </w:pPr>
      <w:r w:rsidRPr="004524C4">
        <w:rPr>
          <w:rFonts w:ascii="Times New Roman" w:eastAsia="Times New Roman" w:hAnsi="Times New Roman"/>
          <w:kern w:val="28"/>
          <w:sz w:val="28"/>
          <w:szCs w:val="20"/>
          <w:lang w:eastAsia="cs-CZ"/>
        </w:rPr>
        <w:t>20</w:t>
      </w:r>
      <w:r w:rsidR="002411EB">
        <w:rPr>
          <w:rFonts w:ascii="Times New Roman" w:eastAsia="Times New Roman" w:hAnsi="Times New Roman"/>
          <w:kern w:val="28"/>
          <w:sz w:val="28"/>
          <w:szCs w:val="20"/>
          <w:lang w:eastAsia="cs-CZ"/>
        </w:rPr>
        <w:t>24</w:t>
      </w:r>
    </w:p>
    <w:p w14:paraId="50998960" w14:textId="77777777" w:rsidR="008F3A4E" w:rsidRDefault="008F3A4E" w:rsidP="000D1828">
      <w:pPr>
        <w:spacing w:before="600" w:after="0"/>
        <w:jc w:val="center"/>
        <w:rPr>
          <w:rFonts w:ascii="Times New Roman" w:hAnsi="Times New Roman"/>
          <w:bCs/>
          <w:sz w:val="28"/>
          <w:szCs w:val="32"/>
        </w:rPr>
        <w:sectPr w:rsidR="008F3A4E" w:rsidSect="00587BB3">
          <w:pgSz w:w="11906" w:h="16838" w:code="9"/>
          <w:pgMar w:top="1418" w:right="1418" w:bottom="1418" w:left="1985" w:header="851" w:footer="680" w:gutter="0"/>
          <w:cols w:space="708"/>
          <w:titlePg/>
          <w:docGrid w:linePitch="360"/>
        </w:sectPr>
      </w:pPr>
    </w:p>
    <w:p w14:paraId="2D3808E9" w14:textId="138B3470" w:rsidR="006B136F" w:rsidRPr="00F976B1" w:rsidRDefault="006B136F" w:rsidP="0036347C">
      <w:pPr>
        <w:pStyle w:val="Obsah"/>
        <w:spacing w:after="100" w:afterAutospacing="1"/>
        <w:rPr>
          <w:color w:val="A6A6A6"/>
        </w:rPr>
      </w:pPr>
      <w:bookmarkStart w:id="0" w:name="_Toc165125435"/>
      <w:bookmarkStart w:id="1" w:name="_Toc102191181"/>
      <w:r w:rsidRPr="00F976B1">
        <w:lastRenderedPageBreak/>
        <w:t>Obsah</w:t>
      </w:r>
      <w:bookmarkEnd w:id="0"/>
    </w:p>
    <w:p w14:paraId="3C4B4854" w14:textId="4B05FD7A" w:rsidR="00D321EE" w:rsidRDefault="00BD2503">
      <w:pPr>
        <w:pStyle w:val="TOC1"/>
        <w:rPr>
          <w:rFonts w:asciiTheme="minorHAnsi" w:eastAsiaTheme="minorEastAsia" w:hAnsiTheme="minorHAnsi" w:cstheme="minorBidi"/>
          <w:b w:val="0"/>
          <w:bCs w:val="0"/>
          <w:kern w:val="2"/>
          <w:szCs w:val="24"/>
          <w:lang w:val="en-US"/>
          <w14:ligatures w14:val="standardContextual"/>
        </w:rPr>
      </w:pPr>
      <w:r>
        <w:rPr>
          <w:caps/>
        </w:rPr>
        <w:fldChar w:fldCharType="begin"/>
      </w:r>
      <w:r w:rsidR="006B136F">
        <w:rPr>
          <w:caps/>
        </w:rPr>
        <w:instrText xml:space="preserve"> TOC \o "1-3" \z </w:instrText>
      </w:r>
      <w:r>
        <w:rPr>
          <w:caps/>
        </w:rPr>
        <w:fldChar w:fldCharType="separate"/>
      </w:r>
      <w:r w:rsidR="00D321EE">
        <w:t>1</w:t>
      </w:r>
      <w:r w:rsidR="00D321EE">
        <w:rPr>
          <w:rFonts w:asciiTheme="minorHAnsi" w:eastAsiaTheme="minorEastAsia" w:hAnsiTheme="minorHAnsi" w:cstheme="minorBidi"/>
          <w:b w:val="0"/>
          <w:bCs w:val="0"/>
          <w:kern w:val="2"/>
          <w:szCs w:val="24"/>
          <w:lang w:val="en-US"/>
          <w14:ligatures w14:val="standardContextual"/>
        </w:rPr>
        <w:tab/>
      </w:r>
      <w:r w:rsidR="00D321EE">
        <w:t>Úvod do IoT</w:t>
      </w:r>
      <w:r w:rsidR="00D321EE">
        <w:rPr>
          <w:webHidden/>
        </w:rPr>
        <w:tab/>
      </w:r>
      <w:r w:rsidR="00D321EE">
        <w:rPr>
          <w:webHidden/>
        </w:rPr>
        <w:fldChar w:fldCharType="begin"/>
      </w:r>
      <w:r w:rsidR="00D321EE">
        <w:rPr>
          <w:webHidden/>
        </w:rPr>
        <w:instrText xml:space="preserve"> PAGEREF _Toc165237011 \h </w:instrText>
      </w:r>
      <w:r w:rsidR="00D321EE">
        <w:rPr>
          <w:webHidden/>
        </w:rPr>
      </w:r>
      <w:r w:rsidR="00D321EE">
        <w:rPr>
          <w:webHidden/>
        </w:rPr>
        <w:fldChar w:fldCharType="separate"/>
      </w:r>
      <w:r w:rsidR="00D321EE">
        <w:rPr>
          <w:webHidden/>
        </w:rPr>
        <w:t>4</w:t>
      </w:r>
      <w:r w:rsidR="00D321EE">
        <w:rPr>
          <w:webHidden/>
        </w:rPr>
        <w:fldChar w:fldCharType="end"/>
      </w:r>
    </w:p>
    <w:p w14:paraId="2F22A219" w14:textId="01411C11" w:rsidR="00D321EE" w:rsidRDefault="00D321EE">
      <w:pPr>
        <w:pStyle w:val="TOC2"/>
        <w:rPr>
          <w:rFonts w:asciiTheme="minorHAnsi" w:eastAsiaTheme="minorEastAsia" w:hAnsiTheme="minorHAnsi" w:cstheme="minorBidi"/>
          <w:kern w:val="2"/>
          <w:szCs w:val="24"/>
          <w:lang w:val="en-US"/>
          <w14:ligatures w14:val="standardContextual"/>
        </w:rPr>
      </w:pPr>
      <w:r w:rsidRPr="005D5A8E">
        <w:rPr>
          <w:color w:val="A6A6A6"/>
        </w:rPr>
        <w:t>1.1</w:t>
      </w:r>
      <w:r>
        <w:rPr>
          <w:rFonts w:asciiTheme="minorHAnsi" w:eastAsiaTheme="minorEastAsia" w:hAnsiTheme="minorHAnsi" w:cstheme="minorBidi"/>
          <w:kern w:val="2"/>
          <w:szCs w:val="24"/>
          <w:lang w:val="en-US"/>
          <w14:ligatures w14:val="standardContextual"/>
        </w:rPr>
        <w:tab/>
      </w:r>
      <w:r>
        <w:t>História IoT</w:t>
      </w:r>
      <w:r>
        <w:rPr>
          <w:webHidden/>
        </w:rPr>
        <w:tab/>
      </w:r>
      <w:r>
        <w:rPr>
          <w:webHidden/>
        </w:rPr>
        <w:fldChar w:fldCharType="begin"/>
      </w:r>
      <w:r>
        <w:rPr>
          <w:webHidden/>
        </w:rPr>
        <w:instrText xml:space="preserve"> PAGEREF _Toc165237012 \h </w:instrText>
      </w:r>
      <w:r>
        <w:rPr>
          <w:webHidden/>
        </w:rPr>
      </w:r>
      <w:r>
        <w:rPr>
          <w:webHidden/>
        </w:rPr>
        <w:fldChar w:fldCharType="separate"/>
      </w:r>
      <w:r>
        <w:rPr>
          <w:webHidden/>
        </w:rPr>
        <w:t>4</w:t>
      </w:r>
      <w:r>
        <w:rPr>
          <w:webHidden/>
        </w:rPr>
        <w:fldChar w:fldCharType="end"/>
      </w:r>
    </w:p>
    <w:p w14:paraId="5EB15BEB" w14:textId="7FB7B769" w:rsidR="00D321EE" w:rsidRDefault="00D321EE">
      <w:pPr>
        <w:pStyle w:val="TOC3"/>
        <w:rPr>
          <w:rFonts w:asciiTheme="minorHAnsi" w:eastAsiaTheme="minorEastAsia" w:hAnsiTheme="minorHAnsi" w:cstheme="minorBidi"/>
          <w:iCs w:val="0"/>
          <w:kern w:val="2"/>
          <w:lang w:val="en-US"/>
          <w14:ligatures w14:val="standardContextual"/>
        </w:rPr>
      </w:pPr>
      <w:r>
        <w:t>1.1.1</w:t>
      </w:r>
      <w:r>
        <w:rPr>
          <w:rFonts w:asciiTheme="minorHAnsi" w:eastAsiaTheme="minorEastAsia" w:hAnsiTheme="minorHAnsi" w:cstheme="minorBidi"/>
          <w:iCs w:val="0"/>
          <w:kern w:val="2"/>
          <w:lang w:val="en-US"/>
          <w14:ligatures w14:val="standardContextual"/>
        </w:rPr>
        <w:tab/>
      </w:r>
      <w:r>
        <w:t>Počiatok 21. Storočia</w:t>
      </w:r>
      <w:r>
        <w:rPr>
          <w:webHidden/>
        </w:rPr>
        <w:tab/>
      </w:r>
      <w:r>
        <w:rPr>
          <w:webHidden/>
        </w:rPr>
        <w:fldChar w:fldCharType="begin"/>
      </w:r>
      <w:r>
        <w:rPr>
          <w:webHidden/>
        </w:rPr>
        <w:instrText xml:space="preserve"> PAGEREF _Toc165237013 \h </w:instrText>
      </w:r>
      <w:r>
        <w:rPr>
          <w:webHidden/>
        </w:rPr>
      </w:r>
      <w:r>
        <w:rPr>
          <w:webHidden/>
        </w:rPr>
        <w:fldChar w:fldCharType="separate"/>
      </w:r>
      <w:r>
        <w:rPr>
          <w:webHidden/>
        </w:rPr>
        <w:t>5</w:t>
      </w:r>
      <w:r>
        <w:rPr>
          <w:webHidden/>
        </w:rPr>
        <w:fldChar w:fldCharType="end"/>
      </w:r>
    </w:p>
    <w:p w14:paraId="5520211C" w14:textId="493F9CEA" w:rsidR="00D321EE" w:rsidRDefault="00D321EE">
      <w:pPr>
        <w:pStyle w:val="TOC1"/>
        <w:rPr>
          <w:rFonts w:asciiTheme="minorHAnsi" w:eastAsiaTheme="minorEastAsia" w:hAnsiTheme="minorHAnsi" w:cstheme="minorBidi"/>
          <w:b w:val="0"/>
          <w:bCs w:val="0"/>
          <w:kern w:val="2"/>
          <w:szCs w:val="24"/>
          <w:lang w:val="en-US"/>
          <w14:ligatures w14:val="standardContextual"/>
        </w:rPr>
      </w:pPr>
      <w:r>
        <w:t>2</w:t>
      </w:r>
      <w:r>
        <w:rPr>
          <w:rFonts w:asciiTheme="minorHAnsi" w:eastAsiaTheme="minorEastAsia" w:hAnsiTheme="minorHAnsi" w:cstheme="minorBidi"/>
          <w:b w:val="0"/>
          <w:bCs w:val="0"/>
          <w:kern w:val="2"/>
          <w:szCs w:val="24"/>
          <w:lang w:val="en-US"/>
          <w14:ligatures w14:val="standardContextual"/>
        </w:rPr>
        <w:tab/>
      </w:r>
      <w:r>
        <w:t>Ako fungujú IoT technológie</w:t>
      </w:r>
      <w:r>
        <w:rPr>
          <w:webHidden/>
        </w:rPr>
        <w:tab/>
      </w:r>
      <w:r>
        <w:rPr>
          <w:webHidden/>
        </w:rPr>
        <w:fldChar w:fldCharType="begin"/>
      </w:r>
      <w:r>
        <w:rPr>
          <w:webHidden/>
        </w:rPr>
        <w:instrText xml:space="preserve"> PAGEREF _Toc165237014 \h </w:instrText>
      </w:r>
      <w:r>
        <w:rPr>
          <w:webHidden/>
        </w:rPr>
      </w:r>
      <w:r>
        <w:rPr>
          <w:webHidden/>
        </w:rPr>
        <w:fldChar w:fldCharType="separate"/>
      </w:r>
      <w:r>
        <w:rPr>
          <w:webHidden/>
        </w:rPr>
        <w:t>6</w:t>
      </w:r>
      <w:r>
        <w:rPr>
          <w:webHidden/>
        </w:rPr>
        <w:fldChar w:fldCharType="end"/>
      </w:r>
    </w:p>
    <w:p w14:paraId="4CA307BD" w14:textId="45E61D57" w:rsidR="00D321EE" w:rsidRDefault="00D321EE">
      <w:pPr>
        <w:pStyle w:val="TOC2"/>
        <w:rPr>
          <w:rFonts w:asciiTheme="minorHAnsi" w:eastAsiaTheme="minorEastAsia" w:hAnsiTheme="minorHAnsi" w:cstheme="minorBidi"/>
          <w:kern w:val="2"/>
          <w:szCs w:val="24"/>
          <w:lang w:val="en-US"/>
          <w14:ligatures w14:val="standardContextual"/>
        </w:rPr>
      </w:pPr>
      <w:r>
        <w:t>2.1</w:t>
      </w:r>
      <w:r>
        <w:rPr>
          <w:rFonts w:asciiTheme="minorHAnsi" w:eastAsiaTheme="minorEastAsia" w:hAnsiTheme="minorHAnsi" w:cstheme="minorBidi"/>
          <w:kern w:val="2"/>
          <w:szCs w:val="24"/>
          <w:lang w:val="en-US"/>
          <w14:ligatures w14:val="standardContextual"/>
        </w:rPr>
        <w:tab/>
      </w:r>
      <w:r>
        <w:t>Senzory a zariadenia</w:t>
      </w:r>
      <w:r>
        <w:rPr>
          <w:webHidden/>
        </w:rPr>
        <w:tab/>
      </w:r>
      <w:r>
        <w:rPr>
          <w:webHidden/>
        </w:rPr>
        <w:fldChar w:fldCharType="begin"/>
      </w:r>
      <w:r>
        <w:rPr>
          <w:webHidden/>
        </w:rPr>
        <w:instrText xml:space="preserve"> PAGEREF _Toc165237015 \h </w:instrText>
      </w:r>
      <w:r>
        <w:rPr>
          <w:webHidden/>
        </w:rPr>
      </w:r>
      <w:r>
        <w:rPr>
          <w:webHidden/>
        </w:rPr>
        <w:fldChar w:fldCharType="separate"/>
      </w:r>
      <w:r>
        <w:rPr>
          <w:webHidden/>
        </w:rPr>
        <w:t>6</w:t>
      </w:r>
      <w:r>
        <w:rPr>
          <w:webHidden/>
        </w:rPr>
        <w:fldChar w:fldCharType="end"/>
      </w:r>
    </w:p>
    <w:p w14:paraId="256CABF6" w14:textId="3ACA50B4" w:rsidR="00D321EE" w:rsidRDefault="00D321EE">
      <w:pPr>
        <w:pStyle w:val="TOC3"/>
        <w:rPr>
          <w:rFonts w:asciiTheme="minorHAnsi" w:eastAsiaTheme="minorEastAsia" w:hAnsiTheme="minorHAnsi" w:cstheme="minorBidi"/>
          <w:iCs w:val="0"/>
          <w:kern w:val="2"/>
          <w:lang w:val="en-US"/>
          <w14:ligatures w14:val="standardContextual"/>
        </w:rPr>
      </w:pPr>
      <w:r>
        <w:t>2.1.1</w:t>
      </w:r>
      <w:r>
        <w:rPr>
          <w:rFonts w:asciiTheme="minorHAnsi" w:eastAsiaTheme="minorEastAsia" w:hAnsiTheme="minorHAnsi" w:cstheme="minorBidi"/>
          <w:iCs w:val="0"/>
          <w:kern w:val="2"/>
          <w:lang w:val="en-US"/>
          <w14:ligatures w14:val="standardContextual"/>
        </w:rPr>
        <w:tab/>
      </w:r>
      <w:r>
        <w:t>Konektivita</w:t>
      </w:r>
      <w:r>
        <w:rPr>
          <w:webHidden/>
        </w:rPr>
        <w:tab/>
      </w:r>
      <w:r>
        <w:rPr>
          <w:webHidden/>
        </w:rPr>
        <w:fldChar w:fldCharType="begin"/>
      </w:r>
      <w:r>
        <w:rPr>
          <w:webHidden/>
        </w:rPr>
        <w:instrText xml:space="preserve"> PAGEREF _Toc165237016 \h </w:instrText>
      </w:r>
      <w:r>
        <w:rPr>
          <w:webHidden/>
        </w:rPr>
      </w:r>
      <w:r>
        <w:rPr>
          <w:webHidden/>
        </w:rPr>
        <w:fldChar w:fldCharType="separate"/>
      </w:r>
      <w:r>
        <w:rPr>
          <w:webHidden/>
        </w:rPr>
        <w:t>6</w:t>
      </w:r>
      <w:r>
        <w:rPr>
          <w:webHidden/>
        </w:rPr>
        <w:fldChar w:fldCharType="end"/>
      </w:r>
    </w:p>
    <w:p w14:paraId="550DCF16" w14:textId="44C71DC7" w:rsidR="00D321EE" w:rsidRDefault="00D321EE">
      <w:pPr>
        <w:pStyle w:val="TOC3"/>
        <w:rPr>
          <w:rFonts w:asciiTheme="minorHAnsi" w:eastAsiaTheme="minorEastAsia" w:hAnsiTheme="minorHAnsi" w:cstheme="minorBidi"/>
          <w:iCs w:val="0"/>
          <w:kern w:val="2"/>
          <w:lang w:val="en-US"/>
          <w14:ligatures w14:val="standardContextual"/>
        </w:rPr>
      </w:pPr>
      <w:r>
        <w:t>2.1.2</w:t>
      </w:r>
      <w:r>
        <w:rPr>
          <w:rFonts w:asciiTheme="minorHAnsi" w:eastAsiaTheme="minorEastAsia" w:hAnsiTheme="minorHAnsi" w:cstheme="minorBidi"/>
          <w:iCs w:val="0"/>
          <w:kern w:val="2"/>
          <w:lang w:val="en-US"/>
          <w14:ligatures w14:val="standardContextual"/>
        </w:rPr>
        <w:tab/>
      </w:r>
      <w:r>
        <w:t>Spracovanie dát</w:t>
      </w:r>
      <w:r>
        <w:rPr>
          <w:webHidden/>
        </w:rPr>
        <w:tab/>
      </w:r>
      <w:r>
        <w:rPr>
          <w:webHidden/>
        </w:rPr>
        <w:fldChar w:fldCharType="begin"/>
      </w:r>
      <w:r>
        <w:rPr>
          <w:webHidden/>
        </w:rPr>
        <w:instrText xml:space="preserve"> PAGEREF _Toc165237017 \h </w:instrText>
      </w:r>
      <w:r>
        <w:rPr>
          <w:webHidden/>
        </w:rPr>
      </w:r>
      <w:r>
        <w:rPr>
          <w:webHidden/>
        </w:rPr>
        <w:fldChar w:fldCharType="separate"/>
      </w:r>
      <w:r>
        <w:rPr>
          <w:webHidden/>
        </w:rPr>
        <w:t>6</w:t>
      </w:r>
      <w:r>
        <w:rPr>
          <w:webHidden/>
        </w:rPr>
        <w:fldChar w:fldCharType="end"/>
      </w:r>
    </w:p>
    <w:p w14:paraId="0DCE6D37" w14:textId="180F0BEF" w:rsidR="00D321EE" w:rsidRDefault="00D321EE">
      <w:pPr>
        <w:pStyle w:val="TOC3"/>
        <w:rPr>
          <w:rFonts w:asciiTheme="minorHAnsi" w:eastAsiaTheme="minorEastAsia" w:hAnsiTheme="minorHAnsi" w:cstheme="minorBidi"/>
          <w:iCs w:val="0"/>
          <w:kern w:val="2"/>
          <w:lang w:val="en-US"/>
          <w14:ligatures w14:val="standardContextual"/>
        </w:rPr>
      </w:pPr>
      <w:r>
        <w:t>2.1.3</w:t>
      </w:r>
      <w:r>
        <w:rPr>
          <w:rFonts w:asciiTheme="minorHAnsi" w:eastAsiaTheme="minorEastAsia" w:hAnsiTheme="minorHAnsi" w:cstheme="minorBidi"/>
          <w:iCs w:val="0"/>
          <w:kern w:val="2"/>
          <w:lang w:val="en-US"/>
          <w14:ligatures w14:val="standardContextual"/>
        </w:rPr>
        <w:tab/>
      </w:r>
      <w:r>
        <w:t>Užívateľské rozhranie</w:t>
      </w:r>
      <w:r>
        <w:rPr>
          <w:webHidden/>
        </w:rPr>
        <w:tab/>
      </w:r>
      <w:r>
        <w:rPr>
          <w:webHidden/>
        </w:rPr>
        <w:fldChar w:fldCharType="begin"/>
      </w:r>
      <w:r>
        <w:rPr>
          <w:webHidden/>
        </w:rPr>
        <w:instrText xml:space="preserve"> PAGEREF _Toc165237018 \h </w:instrText>
      </w:r>
      <w:r>
        <w:rPr>
          <w:webHidden/>
        </w:rPr>
      </w:r>
      <w:r>
        <w:rPr>
          <w:webHidden/>
        </w:rPr>
        <w:fldChar w:fldCharType="separate"/>
      </w:r>
      <w:r>
        <w:rPr>
          <w:webHidden/>
        </w:rPr>
        <w:t>6</w:t>
      </w:r>
      <w:r>
        <w:rPr>
          <w:webHidden/>
        </w:rPr>
        <w:fldChar w:fldCharType="end"/>
      </w:r>
    </w:p>
    <w:p w14:paraId="434091E0" w14:textId="62F2C317" w:rsidR="00D321EE" w:rsidRDefault="00D321EE">
      <w:pPr>
        <w:pStyle w:val="TOC1"/>
        <w:rPr>
          <w:rFonts w:asciiTheme="minorHAnsi" w:eastAsiaTheme="minorEastAsia" w:hAnsiTheme="minorHAnsi" w:cstheme="minorBidi"/>
          <w:b w:val="0"/>
          <w:bCs w:val="0"/>
          <w:kern w:val="2"/>
          <w:szCs w:val="24"/>
          <w:lang w:val="en-US"/>
          <w14:ligatures w14:val="standardContextual"/>
        </w:rPr>
      </w:pPr>
      <w:r>
        <w:t>3</w:t>
      </w:r>
      <w:r>
        <w:rPr>
          <w:rFonts w:asciiTheme="minorHAnsi" w:eastAsiaTheme="minorEastAsia" w:hAnsiTheme="minorHAnsi" w:cstheme="minorBidi"/>
          <w:b w:val="0"/>
          <w:bCs w:val="0"/>
          <w:kern w:val="2"/>
          <w:szCs w:val="24"/>
          <w:lang w:val="en-US"/>
          <w14:ligatures w14:val="standardContextual"/>
        </w:rPr>
        <w:tab/>
      </w:r>
      <w:r>
        <w:t>IoT aplikácie</w:t>
      </w:r>
      <w:r>
        <w:rPr>
          <w:webHidden/>
        </w:rPr>
        <w:tab/>
      </w:r>
      <w:r>
        <w:rPr>
          <w:webHidden/>
        </w:rPr>
        <w:fldChar w:fldCharType="begin"/>
      </w:r>
      <w:r>
        <w:rPr>
          <w:webHidden/>
        </w:rPr>
        <w:instrText xml:space="preserve"> PAGEREF _Toc165237019 \h </w:instrText>
      </w:r>
      <w:r>
        <w:rPr>
          <w:webHidden/>
        </w:rPr>
      </w:r>
      <w:r>
        <w:rPr>
          <w:webHidden/>
        </w:rPr>
        <w:fldChar w:fldCharType="separate"/>
      </w:r>
      <w:r>
        <w:rPr>
          <w:webHidden/>
        </w:rPr>
        <w:t>7</w:t>
      </w:r>
      <w:r>
        <w:rPr>
          <w:webHidden/>
        </w:rPr>
        <w:fldChar w:fldCharType="end"/>
      </w:r>
    </w:p>
    <w:p w14:paraId="1F290F60" w14:textId="4D0BC8D6" w:rsidR="00D321EE" w:rsidRDefault="00D321EE">
      <w:pPr>
        <w:pStyle w:val="TOC2"/>
        <w:rPr>
          <w:rFonts w:asciiTheme="minorHAnsi" w:eastAsiaTheme="minorEastAsia" w:hAnsiTheme="minorHAnsi" w:cstheme="minorBidi"/>
          <w:kern w:val="2"/>
          <w:szCs w:val="24"/>
          <w:lang w:val="en-US"/>
          <w14:ligatures w14:val="standardContextual"/>
        </w:rPr>
      </w:pPr>
      <w:r>
        <w:t>3.1</w:t>
      </w:r>
      <w:r>
        <w:rPr>
          <w:rFonts w:asciiTheme="minorHAnsi" w:eastAsiaTheme="minorEastAsia" w:hAnsiTheme="minorHAnsi" w:cstheme="minorBidi"/>
          <w:kern w:val="2"/>
          <w:szCs w:val="24"/>
          <w:lang w:val="en-US"/>
          <w14:ligatures w14:val="standardContextual"/>
        </w:rPr>
        <w:tab/>
      </w:r>
      <w:r>
        <w:t>Spotrebiteľský sektor</w:t>
      </w:r>
      <w:r>
        <w:rPr>
          <w:webHidden/>
        </w:rPr>
        <w:tab/>
      </w:r>
      <w:r>
        <w:rPr>
          <w:webHidden/>
        </w:rPr>
        <w:fldChar w:fldCharType="begin"/>
      </w:r>
      <w:r>
        <w:rPr>
          <w:webHidden/>
        </w:rPr>
        <w:instrText xml:space="preserve"> PAGEREF _Toc165237020 \h </w:instrText>
      </w:r>
      <w:r>
        <w:rPr>
          <w:webHidden/>
        </w:rPr>
      </w:r>
      <w:r>
        <w:rPr>
          <w:webHidden/>
        </w:rPr>
        <w:fldChar w:fldCharType="separate"/>
      </w:r>
      <w:r>
        <w:rPr>
          <w:webHidden/>
        </w:rPr>
        <w:t>7</w:t>
      </w:r>
      <w:r>
        <w:rPr>
          <w:webHidden/>
        </w:rPr>
        <w:fldChar w:fldCharType="end"/>
      </w:r>
    </w:p>
    <w:p w14:paraId="053F96EB" w14:textId="06EBBF55" w:rsidR="00D321EE" w:rsidRDefault="00D321EE">
      <w:pPr>
        <w:pStyle w:val="TOC2"/>
        <w:rPr>
          <w:rFonts w:asciiTheme="minorHAnsi" w:eastAsiaTheme="minorEastAsia" w:hAnsiTheme="minorHAnsi" w:cstheme="minorBidi"/>
          <w:kern w:val="2"/>
          <w:szCs w:val="24"/>
          <w:lang w:val="en-US"/>
          <w14:ligatures w14:val="standardContextual"/>
        </w:rPr>
      </w:pPr>
      <w:r>
        <w:t>3.2</w:t>
      </w:r>
      <w:r>
        <w:rPr>
          <w:rFonts w:asciiTheme="minorHAnsi" w:eastAsiaTheme="minorEastAsia" w:hAnsiTheme="minorHAnsi" w:cstheme="minorBidi"/>
          <w:kern w:val="2"/>
          <w:szCs w:val="24"/>
          <w:lang w:val="en-US"/>
          <w14:ligatures w14:val="standardContextual"/>
        </w:rPr>
        <w:tab/>
      </w:r>
      <w:r>
        <w:t>Zdravotníctvo</w:t>
      </w:r>
      <w:r>
        <w:rPr>
          <w:webHidden/>
        </w:rPr>
        <w:tab/>
      </w:r>
      <w:r>
        <w:rPr>
          <w:webHidden/>
        </w:rPr>
        <w:fldChar w:fldCharType="begin"/>
      </w:r>
      <w:r>
        <w:rPr>
          <w:webHidden/>
        </w:rPr>
        <w:instrText xml:space="preserve"> PAGEREF _Toc165237021 \h </w:instrText>
      </w:r>
      <w:r>
        <w:rPr>
          <w:webHidden/>
        </w:rPr>
      </w:r>
      <w:r>
        <w:rPr>
          <w:webHidden/>
        </w:rPr>
        <w:fldChar w:fldCharType="separate"/>
      </w:r>
      <w:r>
        <w:rPr>
          <w:webHidden/>
        </w:rPr>
        <w:t>7</w:t>
      </w:r>
      <w:r>
        <w:rPr>
          <w:webHidden/>
        </w:rPr>
        <w:fldChar w:fldCharType="end"/>
      </w:r>
    </w:p>
    <w:p w14:paraId="738D5BF5" w14:textId="53E6F0A0" w:rsidR="00D321EE" w:rsidRDefault="00D321EE">
      <w:pPr>
        <w:pStyle w:val="TOC2"/>
        <w:rPr>
          <w:rFonts w:asciiTheme="minorHAnsi" w:eastAsiaTheme="minorEastAsia" w:hAnsiTheme="minorHAnsi" w:cstheme="minorBidi"/>
          <w:kern w:val="2"/>
          <w:szCs w:val="24"/>
          <w:lang w:val="en-US"/>
          <w14:ligatures w14:val="standardContextual"/>
        </w:rPr>
      </w:pPr>
      <w:r>
        <w:t>3.3</w:t>
      </w:r>
      <w:r>
        <w:rPr>
          <w:rFonts w:asciiTheme="minorHAnsi" w:eastAsiaTheme="minorEastAsia" w:hAnsiTheme="minorHAnsi" w:cstheme="minorBidi"/>
          <w:kern w:val="2"/>
          <w:szCs w:val="24"/>
          <w:lang w:val="en-US"/>
          <w14:ligatures w14:val="standardContextual"/>
        </w:rPr>
        <w:tab/>
      </w:r>
      <w:r>
        <w:t>Inteligentné mestá</w:t>
      </w:r>
      <w:r>
        <w:rPr>
          <w:webHidden/>
        </w:rPr>
        <w:tab/>
      </w:r>
      <w:r>
        <w:rPr>
          <w:webHidden/>
        </w:rPr>
        <w:fldChar w:fldCharType="begin"/>
      </w:r>
      <w:r>
        <w:rPr>
          <w:webHidden/>
        </w:rPr>
        <w:instrText xml:space="preserve"> PAGEREF _Toc165237022 \h </w:instrText>
      </w:r>
      <w:r>
        <w:rPr>
          <w:webHidden/>
        </w:rPr>
      </w:r>
      <w:r>
        <w:rPr>
          <w:webHidden/>
        </w:rPr>
        <w:fldChar w:fldCharType="separate"/>
      </w:r>
      <w:r>
        <w:rPr>
          <w:webHidden/>
        </w:rPr>
        <w:t>7</w:t>
      </w:r>
      <w:r>
        <w:rPr>
          <w:webHidden/>
        </w:rPr>
        <w:fldChar w:fldCharType="end"/>
      </w:r>
    </w:p>
    <w:p w14:paraId="110DB4C0" w14:textId="51396B3D" w:rsidR="00D321EE" w:rsidRDefault="00D321EE">
      <w:pPr>
        <w:pStyle w:val="TOC2"/>
        <w:rPr>
          <w:rFonts w:asciiTheme="minorHAnsi" w:eastAsiaTheme="minorEastAsia" w:hAnsiTheme="minorHAnsi" w:cstheme="minorBidi"/>
          <w:kern w:val="2"/>
          <w:szCs w:val="24"/>
          <w:lang w:val="en-US"/>
          <w14:ligatures w14:val="standardContextual"/>
        </w:rPr>
      </w:pPr>
      <w:r>
        <w:t>3.4</w:t>
      </w:r>
      <w:r>
        <w:rPr>
          <w:rFonts w:asciiTheme="minorHAnsi" w:eastAsiaTheme="minorEastAsia" w:hAnsiTheme="minorHAnsi" w:cstheme="minorBidi"/>
          <w:kern w:val="2"/>
          <w:szCs w:val="24"/>
          <w:lang w:val="en-US"/>
          <w14:ligatures w14:val="standardContextual"/>
        </w:rPr>
        <w:tab/>
      </w:r>
      <w:r>
        <w:t>Poľnohospodárstvo</w:t>
      </w:r>
      <w:r>
        <w:rPr>
          <w:webHidden/>
        </w:rPr>
        <w:tab/>
      </w:r>
      <w:r>
        <w:rPr>
          <w:webHidden/>
        </w:rPr>
        <w:fldChar w:fldCharType="begin"/>
      </w:r>
      <w:r>
        <w:rPr>
          <w:webHidden/>
        </w:rPr>
        <w:instrText xml:space="preserve"> PAGEREF _Toc165237023 \h </w:instrText>
      </w:r>
      <w:r>
        <w:rPr>
          <w:webHidden/>
        </w:rPr>
      </w:r>
      <w:r>
        <w:rPr>
          <w:webHidden/>
        </w:rPr>
        <w:fldChar w:fldCharType="separate"/>
      </w:r>
      <w:r>
        <w:rPr>
          <w:webHidden/>
        </w:rPr>
        <w:t>8</w:t>
      </w:r>
      <w:r>
        <w:rPr>
          <w:webHidden/>
        </w:rPr>
        <w:fldChar w:fldCharType="end"/>
      </w:r>
    </w:p>
    <w:p w14:paraId="55DBEF35" w14:textId="02D28507" w:rsidR="00D321EE" w:rsidRDefault="00D321EE">
      <w:pPr>
        <w:pStyle w:val="TOC2"/>
        <w:rPr>
          <w:rFonts w:asciiTheme="minorHAnsi" w:eastAsiaTheme="minorEastAsia" w:hAnsiTheme="minorHAnsi" w:cstheme="minorBidi"/>
          <w:kern w:val="2"/>
          <w:szCs w:val="24"/>
          <w:lang w:val="en-US"/>
          <w14:ligatures w14:val="standardContextual"/>
        </w:rPr>
      </w:pPr>
      <w:r>
        <w:t>3.5</w:t>
      </w:r>
      <w:r>
        <w:rPr>
          <w:rFonts w:asciiTheme="minorHAnsi" w:eastAsiaTheme="minorEastAsia" w:hAnsiTheme="minorHAnsi" w:cstheme="minorBidi"/>
          <w:kern w:val="2"/>
          <w:szCs w:val="24"/>
          <w:lang w:val="en-US"/>
          <w14:ligatures w14:val="standardContextual"/>
        </w:rPr>
        <w:tab/>
      </w:r>
      <w:r>
        <w:t>Priemyselná automatizácia</w:t>
      </w:r>
      <w:r>
        <w:rPr>
          <w:webHidden/>
        </w:rPr>
        <w:tab/>
      </w:r>
      <w:r>
        <w:rPr>
          <w:webHidden/>
        </w:rPr>
        <w:fldChar w:fldCharType="begin"/>
      </w:r>
      <w:r>
        <w:rPr>
          <w:webHidden/>
        </w:rPr>
        <w:instrText xml:space="preserve"> PAGEREF _Toc165237024 \h </w:instrText>
      </w:r>
      <w:r>
        <w:rPr>
          <w:webHidden/>
        </w:rPr>
      </w:r>
      <w:r>
        <w:rPr>
          <w:webHidden/>
        </w:rPr>
        <w:fldChar w:fldCharType="separate"/>
      </w:r>
      <w:r>
        <w:rPr>
          <w:webHidden/>
        </w:rPr>
        <w:t>8</w:t>
      </w:r>
      <w:r>
        <w:rPr>
          <w:webHidden/>
        </w:rPr>
        <w:fldChar w:fldCharType="end"/>
      </w:r>
    </w:p>
    <w:p w14:paraId="7174ACB4" w14:textId="03484475" w:rsidR="00D321EE" w:rsidRDefault="00D321EE">
      <w:pPr>
        <w:pStyle w:val="TOC2"/>
        <w:rPr>
          <w:rFonts w:asciiTheme="minorHAnsi" w:eastAsiaTheme="minorEastAsia" w:hAnsiTheme="minorHAnsi" w:cstheme="minorBidi"/>
          <w:kern w:val="2"/>
          <w:szCs w:val="24"/>
          <w:lang w:val="en-US"/>
          <w14:ligatures w14:val="standardContextual"/>
        </w:rPr>
      </w:pPr>
      <w:r>
        <w:t>3.6</w:t>
      </w:r>
      <w:r>
        <w:rPr>
          <w:rFonts w:asciiTheme="minorHAnsi" w:eastAsiaTheme="minorEastAsia" w:hAnsiTheme="minorHAnsi" w:cstheme="minorBidi"/>
          <w:kern w:val="2"/>
          <w:szCs w:val="24"/>
          <w:lang w:val="en-US"/>
          <w14:ligatures w14:val="standardContextual"/>
        </w:rPr>
        <w:tab/>
      </w:r>
      <w:r>
        <w:t>Smart autá</w:t>
      </w:r>
      <w:r>
        <w:rPr>
          <w:webHidden/>
        </w:rPr>
        <w:tab/>
      </w:r>
      <w:r>
        <w:rPr>
          <w:webHidden/>
        </w:rPr>
        <w:fldChar w:fldCharType="begin"/>
      </w:r>
      <w:r>
        <w:rPr>
          <w:webHidden/>
        </w:rPr>
        <w:instrText xml:space="preserve"> PAGEREF _Toc165237025 \h </w:instrText>
      </w:r>
      <w:r>
        <w:rPr>
          <w:webHidden/>
        </w:rPr>
      </w:r>
      <w:r>
        <w:rPr>
          <w:webHidden/>
        </w:rPr>
        <w:fldChar w:fldCharType="separate"/>
      </w:r>
      <w:r>
        <w:rPr>
          <w:webHidden/>
        </w:rPr>
        <w:t>8</w:t>
      </w:r>
      <w:r>
        <w:rPr>
          <w:webHidden/>
        </w:rPr>
        <w:fldChar w:fldCharType="end"/>
      </w:r>
    </w:p>
    <w:p w14:paraId="2412572D" w14:textId="451CA26A" w:rsidR="00D321EE" w:rsidRDefault="00D321EE">
      <w:pPr>
        <w:pStyle w:val="TOC1"/>
        <w:rPr>
          <w:rFonts w:asciiTheme="minorHAnsi" w:eastAsiaTheme="minorEastAsia" w:hAnsiTheme="minorHAnsi" w:cstheme="minorBidi"/>
          <w:b w:val="0"/>
          <w:bCs w:val="0"/>
          <w:kern w:val="2"/>
          <w:szCs w:val="24"/>
          <w:lang w:val="en-US"/>
          <w14:ligatures w14:val="standardContextual"/>
        </w:rPr>
      </w:pPr>
      <w:r>
        <w:t>4</w:t>
      </w:r>
      <w:r>
        <w:rPr>
          <w:rFonts w:asciiTheme="minorHAnsi" w:eastAsiaTheme="minorEastAsia" w:hAnsiTheme="minorHAnsi" w:cstheme="minorBidi"/>
          <w:b w:val="0"/>
          <w:bCs w:val="0"/>
          <w:kern w:val="2"/>
          <w:szCs w:val="24"/>
          <w:lang w:val="en-US"/>
          <w14:ligatures w14:val="standardContextual"/>
        </w:rPr>
        <w:tab/>
      </w:r>
      <w:r>
        <w:t>Návrh a implementácia IoT domu</w:t>
      </w:r>
      <w:r>
        <w:rPr>
          <w:webHidden/>
        </w:rPr>
        <w:tab/>
      </w:r>
      <w:r>
        <w:rPr>
          <w:webHidden/>
        </w:rPr>
        <w:fldChar w:fldCharType="begin"/>
      </w:r>
      <w:r>
        <w:rPr>
          <w:webHidden/>
        </w:rPr>
        <w:instrText xml:space="preserve"> PAGEREF _Toc165237026 \h </w:instrText>
      </w:r>
      <w:r>
        <w:rPr>
          <w:webHidden/>
        </w:rPr>
      </w:r>
      <w:r>
        <w:rPr>
          <w:webHidden/>
        </w:rPr>
        <w:fldChar w:fldCharType="separate"/>
      </w:r>
      <w:r>
        <w:rPr>
          <w:webHidden/>
        </w:rPr>
        <w:t>9</w:t>
      </w:r>
      <w:r>
        <w:rPr>
          <w:webHidden/>
        </w:rPr>
        <w:fldChar w:fldCharType="end"/>
      </w:r>
    </w:p>
    <w:p w14:paraId="6EA70E78" w14:textId="4A58D8C1" w:rsidR="00D321EE" w:rsidRDefault="00D321EE">
      <w:pPr>
        <w:pStyle w:val="TOC2"/>
        <w:rPr>
          <w:rFonts w:asciiTheme="minorHAnsi" w:eastAsiaTheme="minorEastAsia" w:hAnsiTheme="minorHAnsi" w:cstheme="minorBidi"/>
          <w:kern w:val="2"/>
          <w:szCs w:val="24"/>
          <w:lang w:val="en-US"/>
          <w14:ligatures w14:val="standardContextual"/>
        </w:rPr>
      </w:pPr>
      <w:r>
        <w:t>4.1</w:t>
      </w:r>
      <w:r>
        <w:rPr>
          <w:rFonts w:asciiTheme="minorHAnsi" w:eastAsiaTheme="minorEastAsia" w:hAnsiTheme="minorHAnsi" w:cstheme="minorBidi"/>
          <w:kern w:val="2"/>
          <w:szCs w:val="24"/>
          <w:lang w:val="en-US"/>
          <w14:ligatures w14:val="standardContextual"/>
        </w:rPr>
        <w:tab/>
      </w:r>
      <w:r>
        <w:t>Implementácia IoT</w:t>
      </w:r>
      <w:r>
        <w:rPr>
          <w:webHidden/>
        </w:rPr>
        <w:tab/>
      </w:r>
      <w:r>
        <w:rPr>
          <w:webHidden/>
        </w:rPr>
        <w:fldChar w:fldCharType="begin"/>
      </w:r>
      <w:r>
        <w:rPr>
          <w:webHidden/>
        </w:rPr>
        <w:instrText xml:space="preserve"> PAGEREF _Toc165237027 \h </w:instrText>
      </w:r>
      <w:r>
        <w:rPr>
          <w:webHidden/>
        </w:rPr>
      </w:r>
      <w:r>
        <w:rPr>
          <w:webHidden/>
        </w:rPr>
        <w:fldChar w:fldCharType="separate"/>
      </w:r>
      <w:r>
        <w:rPr>
          <w:webHidden/>
        </w:rPr>
        <w:t>9</w:t>
      </w:r>
      <w:r>
        <w:rPr>
          <w:webHidden/>
        </w:rPr>
        <w:fldChar w:fldCharType="end"/>
      </w:r>
    </w:p>
    <w:p w14:paraId="19E3097B" w14:textId="7DFFBBE2" w:rsidR="00D321EE" w:rsidRDefault="00D321EE">
      <w:pPr>
        <w:pStyle w:val="TOC3"/>
        <w:rPr>
          <w:rFonts w:asciiTheme="minorHAnsi" w:eastAsiaTheme="minorEastAsia" w:hAnsiTheme="minorHAnsi" w:cstheme="minorBidi"/>
          <w:iCs w:val="0"/>
          <w:kern w:val="2"/>
          <w:lang w:val="en-US"/>
          <w14:ligatures w14:val="standardContextual"/>
        </w:rPr>
      </w:pPr>
      <w:r>
        <w:t>4.1.1</w:t>
      </w:r>
      <w:r>
        <w:rPr>
          <w:rFonts w:asciiTheme="minorHAnsi" w:eastAsiaTheme="minorEastAsia" w:hAnsiTheme="minorHAnsi" w:cstheme="minorBidi"/>
          <w:iCs w:val="0"/>
          <w:kern w:val="2"/>
          <w:lang w:val="en-US"/>
          <w14:ligatures w14:val="standardContextual"/>
        </w:rPr>
        <w:tab/>
      </w:r>
      <w:r>
        <w:t>Konfigurácia bezdrôtového routera IoT siete</w:t>
      </w:r>
      <w:r>
        <w:rPr>
          <w:webHidden/>
        </w:rPr>
        <w:tab/>
      </w:r>
      <w:r>
        <w:rPr>
          <w:webHidden/>
        </w:rPr>
        <w:fldChar w:fldCharType="begin"/>
      </w:r>
      <w:r>
        <w:rPr>
          <w:webHidden/>
        </w:rPr>
        <w:instrText xml:space="preserve"> PAGEREF _Toc165237028 \h </w:instrText>
      </w:r>
      <w:r>
        <w:rPr>
          <w:webHidden/>
        </w:rPr>
      </w:r>
      <w:r>
        <w:rPr>
          <w:webHidden/>
        </w:rPr>
        <w:fldChar w:fldCharType="separate"/>
      </w:r>
      <w:r>
        <w:rPr>
          <w:webHidden/>
        </w:rPr>
        <w:t>10</w:t>
      </w:r>
      <w:r>
        <w:rPr>
          <w:webHidden/>
        </w:rPr>
        <w:fldChar w:fldCharType="end"/>
      </w:r>
    </w:p>
    <w:p w14:paraId="35EF7F23" w14:textId="05B20040" w:rsidR="00D321EE" w:rsidRDefault="00D321EE">
      <w:pPr>
        <w:pStyle w:val="TOC3"/>
        <w:rPr>
          <w:rFonts w:asciiTheme="minorHAnsi" w:eastAsiaTheme="minorEastAsia" w:hAnsiTheme="minorHAnsi" w:cstheme="minorBidi"/>
          <w:iCs w:val="0"/>
          <w:kern w:val="2"/>
          <w:lang w:val="en-US"/>
          <w14:ligatures w14:val="standardContextual"/>
        </w:rPr>
      </w:pPr>
      <w:r>
        <w:t>4.1.2</w:t>
      </w:r>
      <w:r>
        <w:rPr>
          <w:rFonts w:asciiTheme="minorHAnsi" w:eastAsiaTheme="minorEastAsia" w:hAnsiTheme="minorHAnsi" w:cstheme="minorBidi"/>
          <w:iCs w:val="0"/>
          <w:kern w:val="2"/>
          <w:lang w:val="en-US"/>
          <w14:ligatures w14:val="standardContextual"/>
        </w:rPr>
        <w:tab/>
      </w:r>
      <w:r>
        <w:t>Konfigurácia RADIUS servera</w:t>
      </w:r>
      <w:r>
        <w:rPr>
          <w:webHidden/>
        </w:rPr>
        <w:tab/>
      </w:r>
      <w:r>
        <w:rPr>
          <w:webHidden/>
        </w:rPr>
        <w:fldChar w:fldCharType="begin"/>
      </w:r>
      <w:r>
        <w:rPr>
          <w:webHidden/>
        </w:rPr>
        <w:instrText xml:space="preserve"> PAGEREF _Toc165237029 \h </w:instrText>
      </w:r>
      <w:r>
        <w:rPr>
          <w:webHidden/>
        </w:rPr>
      </w:r>
      <w:r>
        <w:rPr>
          <w:webHidden/>
        </w:rPr>
        <w:fldChar w:fldCharType="separate"/>
      </w:r>
      <w:r>
        <w:rPr>
          <w:webHidden/>
        </w:rPr>
        <w:t>10</w:t>
      </w:r>
      <w:r>
        <w:rPr>
          <w:webHidden/>
        </w:rPr>
        <w:fldChar w:fldCharType="end"/>
      </w:r>
    </w:p>
    <w:p w14:paraId="3FED382F" w14:textId="65E51D90" w:rsidR="00D321EE" w:rsidRDefault="00D321EE">
      <w:pPr>
        <w:pStyle w:val="TOC2"/>
        <w:rPr>
          <w:rFonts w:asciiTheme="minorHAnsi" w:eastAsiaTheme="minorEastAsia" w:hAnsiTheme="minorHAnsi" w:cstheme="minorBidi"/>
          <w:kern w:val="2"/>
          <w:szCs w:val="24"/>
          <w:lang w:val="en-US"/>
          <w14:ligatures w14:val="standardContextual"/>
        </w:rPr>
      </w:pPr>
      <w:r>
        <w:t>4.2</w:t>
      </w:r>
      <w:r>
        <w:rPr>
          <w:rFonts w:asciiTheme="minorHAnsi" w:eastAsiaTheme="minorEastAsia" w:hAnsiTheme="minorHAnsi" w:cstheme="minorBidi"/>
          <w:kern w:val="2"/>
          <w:szCs w:val="24"/>
          <w:lang w:val="en-US"/>
          <w14:ligatures w14:val="standardContextual"/>
        </w:rPr>
        <w:tab/>
      </w:r>
      <w:r>
        <w:t>Tabuľky</w:t>
      </w:r>
      <w:r>
        <w:rPr>
          <w:webHidden/>
        </w:rPr>
        <w:tab/>
      </w:r>
      <w:r>
        <w:rPr>
          <w:webHidden/>
        </w:rPr>
        <w:fldChar w:fldCharType="begin"/>
      </w:r>
      <w:r>
        <w:rPr>
          <w:webHidden/>
        </w:rPr>
        <w:instrText xml:space="preserve"> PAGEREF _Toc165237030 \h </w:instrText>
      </w:r>
      <w:r>
        <w:rPr>
          <w:webHidden/>
        </w:rPr>
      </w:r>
      <w:r>
        <w:rPr>
          <w:webHidden/>
        </w:rPr>
        <w:fldChar w:fldCharType="separate"/>
      </w:r>
      <w:r>
        <w:rPr>
          <w:webHidden/>
        </w:rPr>
        <w:t>12</w:t>
      </w:r>
      <w:r>
        <w:rPr>
          <w:webHidden/>
        </w:rPr>
        <w:fldChar w:fldCharType="end"/>
      </w:r>
    </w:p>
    <w:p w14:paraId="0A912E15" w14:textId="1D26B5BD" w:rsidR="00D321EE" w:rsidRDefault="00D321EE">
      <w:pPr>
        <w:pStyle w:val="TOC2"/>
        <w:rPr>
          <w:rFonts w:asciiTheme="minorHAnsi" w:eastAsiaTheme="minorEastAsia" w:hAnsiTheme="minorHAnsi" w:cstheme="minorBidi"/>
          <w:kern w:val="2"/>
          <w:szCs w:val="24"/>
          <w:lang w:val="en-US"/>
          <w14:ligatures w14:val="standardContextual"/>
        </w:rPr>
      </w:pPr>
      <w:r>
        <w:t>4.3</w:t>
      </w:r>
      <w:r>
        <w:rPr>
          <w:rFonts w:asciiTheme="minorHAnsi" w:eastAsiaTheme="minorEastAsia" w:hAnsiTheme="minorHAnsi" w:cstheme="minorBidi"/>
          <w:kern w:val="2"/>
          <w:szCs w:val="24"/>
          <w:lang w:val="en-US"/>
          <w14:ligatures w14:val="standardContextual"/>
        </w:rPr>
        <w:tab/>
      </w:r>
      <w:r>
        <w:t>Zdrojový kód programu</w:t>
      </w:r>
      <w:r>
        <w:rPr>
          <w:webHidden/>
        </w:rPr>
        <w:tab/>
      </w:r>
      <w:r>
        <w:rPr>
          <w:webHidden/>
        </w:rPr>
        <w:fldChar w:fldCharType="begin"/>
      </w:r>
      <w:r>
        <w:rPr>
          <w:webHidden/>
        </w:rPr>
        <w:instrText xml:space="preserve"> PAGEREF _Toc165237031 \h </w:instrText>
      </w:r>
      <w:r>
        <w:rPr>
          <w:webHidden/>
        </w:rPr>
      </w:r>
      <w:r>
        <w:rPr>
          <w:webHidden/>
        </w:rPr>
        <w:fldChar w:fldCharType="separate"/>
      </w:r>
      <w:r>
        <w:rPr>
          <w:webHidden/>
        </w:rPr>
        <w:t>12</w:t>
      </w:r>
      <w:r>
        <w:rPr>
          <w:webHidden/>
        </w:rPr>
        <w:fldChar w:fldCharType="end"/>
      </w:r>
    </w:p>
    <w:p w14:paraId="7EA18848" w14:textId="7E106AA3" w:rsidR="00D321EE" w:rsidRDefault="00D321EE">
      <w:pPr>
        <w:pStyle w:val="TOC2"/>
        <w:rPr>
          <w:rFonts w:asciiTheme="minorHAnsi" w:eastAsiaTheme="minorEastAsia" w:hAnsiTheme="minorHAnsi" w:cstheme="minorBidi"/>
          <w:kern w:val="2"/>
          <w:szCs w:val="24"/>
          <w:lang w:val="en-US"/>
          <w14:ligatures w14:val="standardContextual"/>
        </w:rPr>
      </w:pPr>
      <w:r>
        <w:t>4.4</w:t>
      </w:r>
      <w:r>
        <w:rPr>
          <w:rFonts w:asciiTheme="minorHAnsi" w:eastAsiaTheme="minorEastAsia" w:hAnsiTheme="minorHAnsi" w:cstheme="minorBidi"/>
          <w:kern w:val="2"/>
          <w:szCs w:val="24"/>
          <w:lang w:val="en-US"/>
          <w14:ligatures w14:val="standardContextual"/>
        </w:rPr>
        <w:tab/>
      </w:r>
      <w:r>
        <w:t>Rovnice, vzorce</w:t>
      </w:r>
      <w:r>
        <w:rPr>
          <w:webHidden/>
        </w:rPr>
        <w:tab/>
      </w:r>
      <w:r>
        <w:rPr>
          <w:webHidden/>
        </w:rPr>
        <w:fldChar w:fldCharType="begin"/>
      </w:r>
      <w:r>
        <w:rPr>
          <w:webHidden/>
        </w:rPr>
        <w:instrText xml:space="preserve"> PAGEREF _Toc165237032 \h </w:instrText>
      </w:r>
      <w:r>
        <w:rPr>
          <w:webHidden/>
        </w:rPr>
      </w:r>
      <w:r>
        <w:rPr>
          <w:webHidden/>
        </w:rPr>
        <w:fldChar w:fldCharType="separate"/>
      </w:r>
      <w:r>
        <w:rPr>
          <w:webHidden/>
        </w:rPr>
        <w:t>13</w:t>
      </w:r>
      <w:r>
        <w:rPr>
          <w:webHidden/>
        </w:rPr>
        <w:fldChar w:fldCharType="end"/>
      </w:r>
    </w:p>
    <w:p w14:paraId="15F63C41" w14:textId="501E1DDE" w:rsidR="00D321EE" w:rsidRDefault="00D321EE">
      <w:pPr>
        <w:pStyle w:val="TOC1"/>
        <w:rPr>
          <w:rFonts w:asciiTheme="minorHAnsi" w:eastAsiaTheme="minorEastAsia" w:hAnsiTheme="minorHAnsi" w:cstheme="minorBidi"/>
          <w:b w:val="0"/>
          <w:bCs w:val="0"/>
          <w:kern w:val="2"/>
          <w:szCs w:val="24"/>
          <w:lang w:val="en-US"/>
          <w14:ligatures w14:val="standardContextual"/>
        </w:rPr>
      </w:pPr>
      <w:r>
        <w:t>5</w:t>
      </w:r>
      <w:r>
        <w:rPr>
          <w:rFonts w:asciiTheme="minorHAnsi" w:eastAsiaTheme="minorEastAsia" w:hAnsiTheme="minorHAnsi" w:cstheme="minorBidi"/>
          <w:b w:val="0"/>
          <w:bCs w:val="0"/>
          <w:kern w:val="2"/>
          <w:szCs w:val="24"/>
          <w:lang w:val="en-US"/>
          <w14:ligatures w14:val="standardContextual"/>
        </w:rPr>
        <w:tab/>
      </w:r>
      <w:r>
        <w:t>Záver</w:t>
      </w:r>
      <w:r>
        <w:rPr>
          <w:webHidden/>
        </w:rPr>
        <w:tab/>
      </w:r>
      <w:r>
        <w:rPr>
          <w:webHidden/>
        </w:rPr>
        <w:fldChar w:fldCharType="begin"/>
      </w:r>
      <w:r>
        <w:rPr>
          <w:webHidden/>
        </w:rPr>
        <w:instrText xml:space="preserve"> PAGEREF _Toc165237033 \h </w:instrText>
      </w:r>
      <w:r>
        <w:rPr>
          <w:webHidden/>
        </w:rPr>
      </w:r>
      <w:r>
        <w:rPr>
          <w:webHidden/>
        </w:rPr>
        <w:fldChar w:fldCharType="separate"/>
      </w:r>
      <w:r>
        <w:rPr>
          <w:webHidden/>
        </w:rPr>
        <w:t>14</w:t>
      </w:r>
      <w:r>
        <w:rPr>
          <w:webHidden/>
        </w:rPr>
        <w:fldChar w:fldCharType="end"/>
      </w:r>
    </w:p>
    <w:p w14:paraId="2272341A" w14:textId="7800262B" w:rsidR="00D321EE" w:rsidRDefault="00D321EE">
      <w:pPr>
        <w:pStyle w:val="TOC1"/>
        <w:rPr>
          <w:rFonts w:asciiTheme="minorHAnsi" w:eastAsiaTheme="minorEastAsia" w:hAnsiTheme="minorHAnsi" w:cstheme="minorBidi"/>
          <w:b w:val="0"/>
          <w:bCs w:val="0"/>
          <w:kern w:val="2"/>
          <w:szCs w:val="24"/>
          <w:lang w:val="en-US"/>
          <w14:ligatures w14:val="standardContextual"/>
        </w:rPr>
      </w:pPr>
      <w:r>
        <w:t>Zoznam použitej literatúry</w:t>
      </w:r>
      <w:r>
        <w:rPr>
          <w:webHidden/>
        </w:rPr>
        <w:tab/>
      </w:r>
      <w:r>
        <w:rPr>
          <w:webHidden/>
        </w:rPr>
        <w:fldChar w:fldCharType="begin"/>
      </w:r>
      <w:r>
        <w:rPr>
          <w:webHidden/>
        </w:rPr>
        <w:instrText xml:space="preserve"> PAGEREF _Toc165237034 \h </w:instrText>
      </w:r>
      <w:r>
        <w:rPr>
          <w:webHidden/>
        </w:rPr>
      </w:r>
      <w:r>
        <w:rPr>
          <w:webHidden/>
        </w:rPr>
        <w:fldChar w:fldCharType="separate"/>
      </w:r>
      <w:r>
        <w:rPr>
          <w:webHidden/>
        </w:rPr>
        <w:t>15</w:t>
      </w:r>
      <w:r>
        <w:rPr>
          <w:webHidden/>
        </w:rPr>
        <w:fldChar w:fldCharType="end"/>
      </w:r>
    </w:p>
    <w:p w14:paraId="7F7657C4" w14:textId="12457C8D" w:rsidR="00F976B1" w:rsidRPr="00AA43F4" w:rsidRDefault="00BD2503" w:rsidP="0036347C">
      <w:pPr>
        <w:spacing w:before="960" w:after="240"/>
        <w:rPr>
          <w:caps/>
        </w:rPr>
        <w:sectPr w:rsidR="00F976B1" w:rsidRPr="00AA43F4" w:rsidSect="00587BB3">
          <w:footerReference w:type="default" r:id="rId8"/>
          <w:pgSz w:w="11906" w:h="16838" w:code="9"/>
          <w:pgMar w:top="1418" w:right="1418" w:bottom="1418" w:left="1985" w:header="851" w:footer="680" w:gutter="0"/>
          <w:pgNumType w:start="3"/>
          <w:cols w:space="708"/>
          <w:titlePg/>
          <w:docGrid w:linePitch="360"/>
        </w:sectPr>
      </w:pPr>
      <w:r>
        <w:rPr>
          <w:caps/>
        </w:rPr>
        <w:fldChar w:fldCharType="end"/>
      </w:r>
    </w:p>
    <w:bookmarkEnd w:id="1"/>
    <w:p w14:paraId="7A11FB4D" w14:textId="46D8B3F4" w:rsidR="00FD275C" w:rsidRPr="000F658B" w:rsidRDefault="00D7758C" w:rsidP="00BB1B32">
      <w:pPr>
        <w:pStyle w:val="Obsah"/>
        <w:rPr>
          <w:color w:val="A6A6A6"/>
        </w:rPr>
      </w:pPr>
      <w:r>
        <w:lastRenderedPageBreak/>
        <w:t>Anotácia</w:t>
      </w:r>
    </w:p>
    <w:p w14:paraId="1EE2B7FA" w14:textId="78DF3FA9" w:rsidR="00A23F0B" w:rsidRDefault="00BB1B32" w:rsidP="00BB1B32">
      <w:pPr>
        <w:pStyle w:val="NormalnytextDP"/>
        <w:spacing w:before="240"/>
      </w:pPr>
      <w:r w:rsidRPr="00BB1B32">
        <w:t xml:space="preserve">IoT sa stáva súčasťou našej každodennej reality, kde nás obklopuje všade okolo. </w:t>
      </w:r>
      <w:r>
        <w:t>Skoro každá</w:t>
      </w:r>
      <w:r w:rsidRPr="00BB1B32">
        <w:t xml:space="preserve"> </w:t>
      </w:r>
      <w:r w:rsidRPr="00BB1B32">
        <w:t>domácnosť</w:t>
      </w:r>
      <w:r w:rsidRPr="00BB1B32">
        <w:t xml:space="preserve"> využíva tieto technológie a ich zavádzaním do vládnych štruktúr sa stávajú neoddeliteľnou súčasťou moderného života. Táto práca sa zaoberá návrhom a realizáciou inteligentného domu prostredníctvom Internetu vecí (IoT). Prvá časť poskytuje teoretický prehľad IoT, zahŕňajúci bezpečnostné aspekty, históriu, využitie a úvodný koncept. Ďalej sa diskutuje o nasadení a praktickom využití. Druhá časť sa zameriava na praktickú stránku projektu, kde sa využíva Cisco Packet Tracer na návrh siete pre IoT dom. Táto implementácia zahŕňa integráciu rôznych IoT zariadení a senzorov, s dôrazom na zabezpečenie komunikácie a súkromia dát. Cieľom práce je demonštrovať proces navrhovania a implementácie inteligentného domu pomocou IoT technológií s dôrazom na bezpečnosť a efektívnosť.</w:t>
      </w:r>
    </w:p>
    <w:p w14:paraId="7AB8C729" w14:textId="77777777" w:rsidR="00D7758C" w:rsidRDefault="00D7758C" w:rsidP="00FD3D3F">
      <w:pPr>
        <w:pStyle w:val="NormalnytextDP"/>
      </w:pPr>
    </w:p>
    <w:p w14:paraId="1DBD6BD4" w14:textId="77777777" w:rsidR="00D7758C" w:rsidRDefault="00D7758C" w:rsidP="00FD3D3F">
      <w:pPr>
        <w:pStyle w:val="NormalnytextDP"/>
      </w:pPr>
    </w:p>
    <w:p w14:paraId="06DE6847" w14:textId="77777777" w:rsidR="00D7758C" w:rsidRDefault="00D7758C" w:rsidP="00FD3D3F">
      <w:pPr>
        <w:pStyle w:val="NormalnytextDP"/>
      </w:pPr>
    </w:p>
    <w:p w14:paraId="21EA4B43" w14:textId="77777777" w:rsidR="00D7758C" w:rsidRDefault="00D7758C" w:rsidP="00BB1B32">
      <w:pPr>
        <w:pStyle w:val="NormalnytextDP"/>
        <w:spacing w:before="0"/>
        <w:ind w:firstLine="0"/>
        <w:rPr>
          <w:rFonts w:ascii="Arial" w:hAnsi="Arial" w:cs="Arial"/>
          <w:b/>
          <w:bCs/>
          <w:sz w:val="32"/>
          <w:szCs w:val="24"/>
        </w:rPr>
      </w:pPr>
      <w:r w:rsidRPr="00D7758C">
        <w:rPr>
          <w:rFonts w:ascii="Arial" w:hAnsi="Arial" w:cs="Arial"/>
          <w:b/>
          <w:bCs/>
          <w:sz w:val="32"/>
          <w:szCs w:val="24"/>
        </w:rPr>
        <w:t>Annotation</w:t>
      </w:r>
    </w:p>
    <w:p w14:paraId="7C9C09C2" w14:textId="3AAAD98B" w:rsidR="00BB1B32" w:rsidRPr="00BB1B32" w:rsidRDefault="00724251" w:rsidP="00BB1B32">
      <w:pPr>
        <w:pStyle w:val="NormalnytextDP"/>
      </w:pPr>
      <w:r w:rsidRPr="00724251">
        <w:t>The IoT is becoming part of our everyday reality, surrounding us everywhere. Almost every household utilizes these technologies, and their integration into governmental structures is becoming an inseparable part of modern life. This work focuses on the design and implementation of a smart home through the Internet of Things (IoT). The first part provides a theoretical overview of IoT, covering security aspects, history, usage, and introductory concepts. Further discussions revolve around deployment and practical application. The second part delves into the practical aspect of the project, utilizing Cisco Packet Tracer to design a network for the IoT home. This implementation includes integrating various IoT devices and sensors, with a focus on ensuring communication security and data privacy. The aim of the work is to demonstrate the process of designing and implementing a smart home using IoT technologies with an emphasis on security and efficiency.</w:t>
      </w:r>
    </w:p>
    <w:p w14:paraId="3456012A" w14:textId="77777777" w:rsidR="00D7758C" w:rsidRDefault="00D7758C" w:rsidP="00D7758C">
      <w:pPr>
        <w:pStyle w:val="NormalnytextDP"/>
      </w:pPr>
    </w:p>
    <w:p w14:paraId="62776818" w14:textId="77777777" w:rsidR="00D7758C" w:rsidRDefault="00D7758C" w:rsidP="00D7758C">
      <w:pPr>
        <w:pStyle w:val="NormalnytextDP"/>
      </w:pPr>
    </w:p>
    <w:p w14:paraId="19E157A2" w14:textId="77777777" w:rsidR="00D7758C" w:rsidRPr="00D7758C" w:rsidRDefault="00D7758C" w:rsidP="00D7758C">
      <w:pPr>
        <w:pStyle w:val="NormalnytextDP"/>
      </w:pPr>
    </w:p>
    <w:p w14:paraId="74EB9F71" w14:textId="78EEC16B" w:rsidR="00FD275C" w:rsidRDefault="002411EB" w:rsidP="00FD275C">
      <w:pPr>
        <w:pStyle w:val="NadpisKapitoly"/>
      </w:pPr>
      <w:bookmarkStart w:id="2" w:name="_Toc165237011"/>
      <w:r>
        <w:lastRenderedPageBreak/>
        <w:t>Úvod do IoT</w:t>
      </w:r>
      <w:bookmarkEnd w:id="2"/>
      <w:r w:rsidR="005C2AAD">
        <w:t xml:space="preserve"> </w:t>
      </w:r>
    </w:p>
    <w:p w14:paraId="0E5097BB" w14:textId="6F1B82BA" w:rsidR="00FD275C" w:rsidRPr="00C95B48" w:rsidRDefault="002411EB" w:rsidP="00FD275C">
      <w:pPr>
        <w:pStyle w:val="NormalnytextDP"/>
      </w:pPr>
      <w:r w:rsidRPr="002411EB">
        <w:t>Termín IoT alebo Internet vecí sa vzťahuje na kolektívnu sieť pripojených zariadení a technológiu, ktorá umožňuje komunikáciu medzi zariadeniami a cloudom, ako aj medzi samotnými zariadeniami. Vďaka nástupu lacných počítačových čipov a telekomunikácií s vysokou priepustnosťou máme teraz miliardy zariadení pripojených na internet. To znamená, že bežné zariadenia ako zubné kefky, vysávače, autá a stroje môžu pomocou senzorov zbierať údaje a inteligentne reagovať na používateľov. Internet vecí integruje bežné "veci" s internetom.</w:t>
      </w:r>
      <w:r>
        <w:t xml:space="preserve"> </w:t>
      </w:r>
      <w:r w:rsidRPr="002411EB">
        <w:t xml:space="preserve">Celý priemysel vznikol so zameraním na naplnenie našich domovov, podnikov a kancelárií zariadeniami IoT. Tieto inteligentné objekty môžu automaticky prenášať údaje do a z internetu. Všetky tieto "neviditeľné výpočtové zariadenia" a s nimi súvisiaca technológia sa spoločne označujú ako Internet vecí. </w:t>
      </w:r>
      <w:r w:rsidR="008475AA">
        <w:t xml:space="preserve">  </w:t>
      </w:r>
      <w:r w:rsidRPr="002411EB">
        <w:t xml:space="preserve">Zariadenia IoT sú typicky vybavené technológiou ako senzory a softvér a môžu zahŕňať mechanické a digitálne stroje a spotrebné </w:t>
      </w:r>
      <w:r w:rsidR="008475AA" w:rsidRPr="002411EB">
        <w:t>predmety. Stále</w:t>
      </w:r>
      <w:r w:rsidRPr="002411EB">
        <w:t xml:space="preserve"> viac organizácií v rôznych odvetviach využíva IoT na efektívnejšie fungovanie, poskytovanie vylepšenej zákazníckej služby, zlepšovanie rozhodovania a zvyšovanie hodnoty </w:t>
      </w:r>
      <w:r w:rsidR="008475AA" w:rsidRPr="002411EB">
        <w:t>podniku. S</w:t>
      </w:r>
      <w:r w:rsidRPr="002411EB">
        <w:t xml:space="preserve"> IoT je možné prenášať údaje cez sieť bez potreby interakcií človek-na-človeka alebo človek-na-</w:t>
      </w:r>
      <w:r w:rsidR="008475AA" w:rsidRPr="002411EB">
        <w:t>počítač. Vec</w:t>
      </w:r>
      <w:r w:rsidRPr="002411EB">
        <w:t xml:space="preserve"> v internete vecí môže byť človek s implantovaným monitorom srdca, automobil s </w:t>
      </w:r>
      <w:r w:rsidR="008475AA">
        <w:t>vstavanými</w:t>
      </w:r>
      <w:r w:rsidRPr="002411EB">
        <w:t xml:space="preserve"> senzor</w:t>
      </w:r>
      <w:r w:rsidR="008475AA">
        <w:t>mi</w:t>
      </w:r>
      <w:r w:rsidRPr="002411EB">
        <w:t>, ktoré upozorňujú vodiča na nízky tlak v pneumatikách, alebo akýkoľvek iný prírodný alebo umelý objekt, ktorý možno priradiť adresu internetového protokolu a je schopný prenášať údaje cez sieť.</w:t>
      </w:r>
    </w:p>
    <w:p w14:paraId="44D9A724" w14:textId="431BADD8" w:rsidR="00FD275C" w:rsidRPr="000F658B" w:rsidRDefault="008475AA" w:rsidP="00FD275C">
      <w:pPr>
        <w:pStyle w:val="PodNadpisKapitoly"/>
        <w:rPr>
          <w:color w:val="A6A6A6"/>
        </w:rPr>
      </w:pPr>
      <w:bookmarkStart w:id="3" w:name="_Toc165237012"/>
      <w:r>
        <w:t>História IoT</w:t>
      </w:r>
      <w:bookmarkEnd w:id="3"/>
      <w:r w:rsidR="005C2AAD">
        <w:t xml:space="preserve"> </w:t>
      </w:r>
    </w:p>
    <w:p w14:paraId="6CEDF17C" w14:textId="0F4F7219" w:rsidR="00FD275C" w:rsidRPr="00C95B48" w:rsidRDefault="00AC1E08" w:rsidP="00FD275C">
      <w:pPr>
        <w:pStyle w:val="NormalnytextDP"/>
      </w:pPr>
      <w:r w:rsidRPr="00AC1E08">
        <w:t xml:space="preserve">Koncept Internetu vecí (IoT) sa prvýkrát oficiálne spomenul v roku 1999, keď Kevin Ashton, spoluzakladateľ Auto-ID Centra na Massachusettskom technologickom inštitúte (MIT), predstavil túto myšlienku v prezentácii pre spoločnosť Procter &amp; Gamble (P&amp;G). Chcel upriamiť pozornosť vrcholového manažmentu P&amp;G na technológiu rádiového identifikačného označenia (RFID), a preto nazval svoju prezentáciu "Internet vecí", aby zahrnul nový trend z roku 1999: internet. Taktiež v roku 1999 vyšla kniha profesora MIT Neila Gershenfelda s názvom "Keď veci začnú premýšľať", ktorá síce nepoužila presný termín "Internet vecí", ale poskytla jasnú predstavu o budúcnosti IoT. IoT sa vyvinulo z bezdrôtových technológií, mikroelektromechanických systémov, mikroslužieb a internetu. Táto konvergencia </w:t>
      </w:r>
      <w:r w:rsidRPr="00AC1E08">
        <w:lastRenderedPageBreak/>
        <w:t>pomohla zrútiť múry medzi operačnou technológiou a informačnou technológiou, čo umožnilo analyzovať neštruktúrované údaje generované strojmi na získanie poznatkov pre zlepšenie procesov. Hoci Kevin Ashton bol prvý, kto zmienil IoT, myšlienka pripojených zariadení existovala už od 70. rokov minulého storočia.</w:t>
      </w:r>
      <w:r>
        <w:t xml:space="preserve"> </w:t>
      </w:r>
      <w:r w:rsidRPr="00AC1E08">
        <w:t xml:space="preserve">Prvé internetové zariadenie bol napríklad automat na </w:t>
      </w:r>
      <w:r>
        <w:t>k</w:t>
      </w:r>
      <w:r w:rsidRPr="00AC1E08">
        <w:t>olu na Carnegie Mellon University. Programátori cez internet mohli skontrolovať stav automatu a zistiť, či ich čaká studený nápoj, ak sa rozhodnú pre cestu k automatu. IoT sa vyvinulo z komunikácie M2M (stroj ku stroju), pri ktorej sa stroje pripájajú k sebe cez sieť bez ľudskej interakcie. M2M sa týka pripojenia zariadenia do cloudu, jeho správy a získavania údajov. Rozvíjajúc M2M na vyššiu úroveň, IoT je senzorová sieť miliárd inteligentných zariadení, ktoré pripájajú ľudí, počítačové systémy a iné aplikácie na zber a zdieľanie údajov</w:t>
      </w:r>
      <w:r>
        <w:t xml:space="preserve">. </w:t>
      </w:r>
    </w:p>
    <w:p w14:paraId="7F5600FA" w14:textId="1CE43DC7" w:rsidR="00FD275C" w:rsidRDefault="00AC1E08" w:rsidP="00FD275C">
      <w:pPr>
        <w:pStyle w:val="PodNadpiskapitoly3uroven"/>
      </w:pPr>
      <w:bookmarkStart w:id="4" w:name="_Toc165237013"/>
      <w:r>
        <w:t>Počiatok 21. Storočia</w:t>
      </w:r>
      <w:bookmarkEnd w:id="4"/>
      <w:r>
        <w:t xml:space="preserve"> </w:t>
      </w:r>
    </w:p>
    <w:p w14:paraId="1AC334EF" w14:textId="70B66801" w:rsidR="00AC1E08" w:rsidRPr="00AC1E08" w:rsidRDefault="00AC1E08" w:rsidP="00F82822">
      <w:pPr>
        <w:pStyle w:val="NormalnytextDP"/>
      </w:pPr>
      <w:r w:rsidRPr="00AC1E08">
        <w:t xml:space="preserve">Počiatkom 21. storočia sa koncepcia ekosystému IoT dostala do popredia, najmä keď čínska vláda oznámila, že IoT bude strategickou prioritou v jej päťročnom pláne. Od roku 2010 do roku 2019 sa IoT vyvíjalo s širším použitím medzi spotrebiteľmi. Ľudia stále viac používali internetom pripojené zariadenia, ako sú smartfóny a smart televízory, ktoré boli všetky pripojené k jednej sieti a mohli medzi sebou komunikovať. </w:t>
      </w:r>
      <w:r w:rsidR="00F82822">
        <w:t xml:space="preserve"> </w:t>
      </w:r>
      <w:r w:rsidR="00F82822" w:rsidRPr="00F82822">
        <w:t>Ďalším dôležitým komponentom pri vytváraní funkčného IoT bola udalosť z júna 2012, keď sa hlavní poskytovatelia internetových služieb a webové spoločnosti dohodli na zvýšení adresného priestoru na globálnom Internete aktiváciou protokolu IPV6 pre svoje služby a produkty. Steve Leibson z Múzea počítačovej histórie vyhlásil: “Rozšírenie adresného priestoru znamená, že by sme mohli priradiť adresu IPV6 každému atómu na povrchu Zeme a stále by sme mali dosť adries na ďalších 100+ Zemí."</w:t>
      </w:r>
      <w:r w:rsidR="00F82822">
        <w:t xml:space="preserve"> </w:t>
      </w:r>
      <w:r w:rsidRPr="00AC1E08">
        <w:t>V roku 2020 počet IoT zariadení pokračoval vo svojom raste spolu s mobilným IoT, ktoré fungovalo na 2G, 3G, 4G a 5G.</w:t>
      </w:r>
      <w:r>
        <w:t xml:space="preserve"> </w:t>
      </w:r>
      <w:r w:rsidRPr="00AC1E08">
        <w:t>V roku 2023 zbierajú a zdieľajú miliardy internetom pripojených zariadení údaje pre spotrebiteľov a priemysel.</w:t>
      </w:r>
    </w:p>
    <w:p w14:paraId="0157871D" w14:textId="2003F5AF" w:rsidR="00FD275C" w:rsidRDefault="00340ED3" w:rsidP="00FD275C">
      <w:pPr>
        <w:pStyle w:val="NadpisKapitoly"/>
      </w:pPr>
      <w:bookmarkStart w:id="5" w:name="_Toc165237014"/>
      <w:r>
        <w:lastRenderedPageBreak/>
        <w:t>Ako fungujú IoT technológie</w:t>
      </w:r>
      <w:bookmarkEnd w:id="5"/>
    </w:p>
    <w:p w14:paraId="15E709FA" w14:textId="1E9111B8" w:rsidR="00FD275C" w:rsidRPr="00B71D7E" w:rsidRDefault="00E16492" w:rsidP="00FD275C">
      <w:pPr>
        <w:pStyle w:val="NormalnytextDP"/>
      </w:pPr>
      <w:r w:rsidRPr="00E16492">
        <w:t>Kompletný IoT systém integruje štyri odlišné komponenty: senzory/zariadenia, konektivitu, spracovanie údajov a užívateľské rozhranie. Nižšie stručne vysvetlím každý komponent a jeho úlohu.</w:t>
      </w:r>
    </w:p>
    <w:p w14:paraId="5B767644" w14:textId="57B1EE6E" w:rsidR="00FD275C" w:rsidRPr="00B71D7E" w:rsidRDefault="00E16492" w:rsidP="00FD275C">
      <w:pPr>
        <w:pStyle w:val="PodNadpisKapitoly"/>
      </w:pPr>
      <w:bookmarkStart w:id="6" w:name="_Toc165237015"/>
      <w:r>
        <w:t>Senzory a zariadenia</w:t>
      </w:r>
      <w:bookmarkEnd w:id="6"/>
    </w:p>
    <w:p w14:paraId="0EF9E03B" w14:textId="21A8D102" w:rsidR="00E16492" w:rsidRDefault="00E16492" w:rsidP="00E16492">
      <w:pPr>
        <w:pStyle w:val="NormalnytextDP"/>
        <w:keepNext/>
      </w:pPr>
      <w:r w:rsidRPr="00E16492">
        <w:t>Kompletný IoT systém integruje štyri odlišné komponenty, pričom senzory a zariadenia hrajú kľúčovú úlohu. Senzory alebo zariadenia zbierajú údaje zo svojho okolia, či už ide o teplotu, tlak alebo dokonca videozáznamy. Je dôležité poznamenať, že v tejto fáze sa údaje získavajú prostredníctvom rôznych typov senzorov, ktoré môžu byť samostatné alebo sú súčasťou multifunkčných zariadení.</w:t>
      </w:r>
    </w:p>
    <w:p w14:paraId="0246305A" w14:textId="7C325E75" w:rsidR="00E16492" w:rsidRDefault="00E16492" w:rsidP="00E16492">
      <w:pPr>
        <w:pStyle w:val="PodNadpiskapitoly3uroven"/>
      </w:pPr>
      <w:bookmarkStart w:id="7" w:name="_Toc165237016"/>
      <w:r>
        <w:t>Konektivita</w:t>
      </w:r>
      <w:bookmarkEnd w:id="7"/>
    </w:p>
    <w:p w14:paraId="1F9B5152" w14:textId="6466FA17" w:rsidR="00E16492" w:rsidRDefault="00E16492" w:rsidP="00E16492">
      <w:pPr>
        <w:pStyle w:val="NormalnytextDP"/>
      </w:pPr>
      <w:r w:rsidRPr="00E16492">
        <w:t>Po zbere údajov senzory a zariadenia potrebujú spôsob, ako tieto údaje preniesť do cloudu. To sa uskutočňuje prostredníctvom rôznych metód konektivity, ako sú mobilné siete, WiFi, Bluetooth alebo satelitné spojenie. Každá metóda má svoje výhody a nevýhody, ale cieľom je dostať údaje do cloudu bezpečne a spoľahlivo.</w:t>
      </w:r>
    </w:p>
    <w:p w14:paraId="15FF4748" w14:textId="39ECE8CA" w:rsidR="00E16492" w:rsidRDefault="00E16492" w:rsidP="00E16492">
      <w:pPr>
        <w:pStyle w:val="PodNadpiskapitoly3uroven"/>
      </w:pPr>
      <w:bookmarkStart w:id="8" w:name="_Toc165237017"/>
      <w:r>
        <w:t>Spracovanie dát</w:t>
      </w:r>
      <w:bookmarkEnd w:id="8"/>
    </w:p>
    <w:p w14:paraId="5AFFC33D" w14:textId="1A5EBDDC" w:rsidR="00E16492" w:rsidRDefault="00E16492" w:rsidP="00E16492">
      <w:pPr>
        <w:pStyle w:val="NormalnytextDP"/>
      </w:pPr>
      <w:r w:rsidRPr="00E16492">
        <w:t>Keď sa údaje dostanú do cloudu, nasleduje ich spracovanie softvérom. Tento softvér môže vykonávať rôzne úlohy, od jednoduchého kontrolovania údajov na ich kompletnú analýzu. To zahŕňa aj identifikáciu anomálií, ako sú príliš vysoké teploty alebo detekcia nežiaducich osôb.</w:t>
      </w:r>
    </w:p>
    <w:p w14:paraId="3CDF53E6" w14:textId="0307D479" w:rsidR="00E16492" w:rsidRDefault="00E16492" w:rsidP="00E16492">
      <w:pPr>
        <w:pStyle w:val="PodNadpiskapitoly3uroven"/>
      </w:pPr>
      <w:bookmarkStart w:id="9" w:name="_Toc165237018"/>
      <w:r>
        <w:t>Užívateľské rozhranie</w:t>
      </w:r>
      <w:bookmarkEnd w:id="9"/>
    </w:p>
    <w:p w14:paraId="5D0E4F34" w14:textId="07F37074" w:rsidR="00E16492" w:rsidRDefault="00E16492" w:rsidP="00E16492">
      <w:pPr>
        <w:pStyle w:val="NormalnytextDP"/>
      </w:pPr>
      <w:r w:rsidRPr="00E16492">
        <w:t>Nakoniec, informácie zo spracovaných údajov sú poskytnuté užívateľovi cez užívateľské rozhranie. To môže zahŕňať rôzne formy komunikácie, ako sú e-maily, textové správy alebo notifikácie. Užívateľ tiež môže mať možnosť aktívne ovplyvňovať systém prostredníctvom rozhrania, napríklad vzdialene upravovať nastavenia alebo sledovať živé videonahrávky.</w:t>
      </w:r>
      <w:r>
        <w:t xml:space="preserve"> </w:t>
      </w:r>
      <w:r w:rsidRPr="00E16492">
        <w:t>Zároveň môže systém automaticky reagovať na určité udalosti bez priameho zásahu užívateľa. To znamená, že IoT systém môže sledovať prostredie a vykonávať príslušné akcie na základe definovaných pravidiel bez potreby manuálneho zásahu.</w:t>
      </w:r>
    </w:p>
    <w:p w14:paraId="7939984E" w14:textId="11E5B41A" w:rsidR="00F76B89" w:rsidRDefault="00F76B89" w:rsidP="00F76B89">
      <w:pPr>
        <w:pStyle w:val="NadpisKapitoly"/>
      </w:pPr>
      <w:bookmarkStart w:id="10" w:name="_Toc165237019"/>
      <w:r>
        <w:lastRenderedPageBreak/>
        <w:t>IoT aplikácie</w:t>
      </w:r>
      <w:bookmarkEnd w:id="10"/>
    </w:p>
    <w:p w14:paraId="599FE0D8" w14:textId="5CC0E2B5" w:rsidR="00F76B89" w:rsidRDefault="00F76B89" w:rsidP="00F76B89">
      <w:pPr>
        <w:pStyle w:val="NormalnytextDP"/>
      </w:pPr>
      <w:r w:rsidRPr="00F76B89">
        <w:t>Internet vecí (IoT) ponúka široké spektrum aplikácií, ktoré zasahujú do rôznych oblastí, vrátane spotrebiteľského sektora, podnikania, výroby a IIoT. Tieto aplikácie majú významný vplyv na rôzne vertikály, vrátane automobilového priemyslu, telekomunikácií a energetiky.</w:t>
      </w:r>
      <w:r>
        <w:t xml:space="preserve"> Môžeme povedať, že sa svet IoT veľmi rýchlo rozvíja a</w:t>
      </w:r>
      <w:r w:rsidR="002F32E5">
        <w:t> rastie.</w:t>
      </w:r>
      <w:r>
        <w:t> </w:t>
      </w:r>
      <w:r w:rsidR="002F32E5">
        <w:t>T</w:t>
      </w:r>
      <w:r>
        <w:t>oto sú tie najpopulárnejšie a najčastejšie aplikácie IoT.</w:t>
      </w:r>
    </w:p>
    <w:p w14:paraId="4A592537" w14:textId="2BAE6754" w:rsidR="00F76B89" w:rsidRDefault="00F76B89" w:rsidP="00F76B89">
      <w:pPr>
        <w:pStyle w:val="PodNadpisKapitoly"/>
      </w:pPr>
      <w:bookmarkStart w:id="11" w:name="_Toc165237020"/>
      <w:r>
        <w:t>Spotrebiteľský sektor</w:t>
      </w:r>
      <w:bookmarkEnd w:id="11"/>
    </w:p>
    <w:p w14:paraId="6A964382" w14:textId="18383F46" w:rsidR="00E16492" w:rsidRDefault="00F76B89" w:rsidP="00F76B89">
      <w:pPr>
        <w:pStyle w:val="NormalnytextDP"/>
      </w:pPr>
      <w:r>
        <w:t>V spotrebiteľskom segmente IoT nachádzame inteligentné domácnosti, ktoré sú vybavené inteligentnými termostatmi, spotrebičmi a pripojenými kúrením, osvetlením a elektronickými zariadeniami. Tieto domácnosti je možné ovládať na diaľku pomocou počítačov a smartfónov. Wearable zariadenia s senzormi a softvérom dokážu zbierať a analyzovať údaje používateľov, pričom posielať správy iným technológiám s cieľom uľahčiť život používateľov. Tieto zariadenia sa tiež používajú v oblasti verejnej bezpečnosti, napríklad zlepšením reakčných časov prvých záchranárov počas mimoriadnych udalostí alebo sledovaním vitálnych funkcií stavebných pracovníkov alebo hasičov na život ohrozujúcich miestach.</w:t>
      </w:r>
    </w:p>
    <w:p w14:paraId="6E68A876" w14:textId="4E336DD2" w:rsidR="00F76B89" w:rsidRDefault="00F76B89" w:rsidP="00F76B89">
      <w:pPr>
        <w:pStyle w:val="PodNadpisKapitoly"/>
      </w:pPr>
      <w:bookmarkStart w:id="12" w:name="_Toc165237021"/>
      <w:r>
        <w:t>Zdravotníctvo</w:t>
      </w:r>
      <w:bookmarkEnd w:id="12"/>
    </w:p>
    <w:p w14:paraId="40CF100A" w14:textId="23413C06" w:rsidR="00F76B89" w:rsidRDefault="00F76B89" w:rsidP="00F76B89">
      <w:pPr>
        <w:pStyle w:val="NormalnytextDP"/>
      </w:pPr>
      <w:r w:rsidRPr="00F76B89">
        <w:t>IoT aplikácie môžu transformovať reaktívne zdravotnícke systémy na aktívne wellness systémy. Zdroje, ktoré sa v súčasnej lekárskej výskumnej praxi používajú, často chýbajú dôležité informácie z reálneho sveta. IoT vylepšuje výkon, presnosť a dostupnosť zariadení. Zameriava sa na budovanie systémov, nie len na nástroje.</w:t>
      </w:r>
      <w:r>
        <w:t xml:space="preserve"> </w:t>
      </w:r>
      <w:r w:rsidRPr="00F76B89">
        <w:t>Zhromažďujú a prenášajú sa zdravotné údaje, ako sú krvný tlak, hladina cukru v krvi, hmotnosť, kyslík a EKG. Pacient môže v prípade núdze kontaktovať lekára pomocou smart mobilnej aplikácie.</w:t>
      </w:r>
    </w:p>
    <w:p w14:paraId="4B8BEB0A" w14:textId="7E2B158D" w:rsidR="00F76B89" w:rsidRDefault="00F76B89" w:rsidP="00F76B89">
      <w:pPr>
        <w:pStyle w:val="PodNadpisKapitoly"/>
      </w:pPr>
      <w:bookmarkStart w:id="13" w:name="_Toc165237022"/>
      <w:r>
        <w:t>Inteligentné mestá</w:t>
      </w:r>
      <w:bookmarkEnd w:id="13"/>
    </w:p>
    <w:p w14:paraId="57AC4865" w14:textId="70D5D6BC" w:rsidR="00F76B89" w:rsidRDefault="00F76B89" w:rsidP="00F76B89">
      <w:pPr>
        <w:pStyle w:val="NormalnytextDP"/>
      </w:pPr>
      <w:r w:rsidRPr="00F76B89">
        <w:t>Inteligentné mestá využívajú technológie na poskytovanie služieb, ktoré zahŕňajú zlepšenie dopravy a sociálnych služieb, podporu stability a dávajú hlas svojim občanom. IoT aplikácie pomáhajú v oblasti riadenia vody, kontroly odpadov a zvládania núdzových situácií.</w:t>
      </w:r>
    </w:p>
    <w:p w14:paraId="32D4238A" w14:textId="31C7C90C" w:rsidR="00F76B89" w:rsidRDefault="00F76B89" w:rsidP="00F76B89">
      <w:pPr>
        <w:pStyle w:val="PodNadpisKapitoly"/>
      </w:pPr>
      <w:bookmarkStart w:id="14" w:name="_Toc165237023"/>
      <w:r>
        <w:lastRenderedPageBreak/>
        <w:t>Poľnohospodárstvo</w:t>
      </w:r>
      <w:bookmarkEnd w:id="14"/>
    </w:p>
    <w:p w14:paraId="283B55FA" w14:textId="44D695B4" w:rsidR="00F76B89" w:rsidRDefault="00F02BA7" w:rsidP="00F76B89">
      <w:pPr>
        <w:pStyle w:val="NormalnytextDP"/>
      </w:pPr>
      <w:r w:rsidRPr="00F02BA7">
        <w:t>S rastúcim svetovým obyvateľstvom sa odhaduje, že do roku 2050 dosiahne približne 10 miliárd ľudí. Aby sa takéto veľké obyvateľstvo uživilo, poľnohospodárstvo musí spojiť technológie a dosiahnuť najlepšie výsledky. IoT aplikácie v oblasti poľnohospodárstva umožňujú monitorovanie prostredia v skleníkoch a automatizáciu zavlažovacích systémov.</w:t>
      </w:r>
    </w:p>
    <w:p w14:paraId="5ACCE80D" w14:textId="4D8294B1" w:rsidR="00F76B89" w:rsidRDefault="00F76B89" w:rsidP="00F76B89">
      <w:pPr>
        <w:pStyle w:val="PodNadpisKapitoly"/>
      </w:pPr>
      <w:bookmarkStart w:id="15" w:name="_Toc165237024"/>
      <w:r>
        <w:t>Priemyselná automatizácia</w:t>
      </w:r>
      <w:bookmarkEnd w:id="15"/>
    </w:p>
    <w:p w14:paraId="7F02CF67" w14:textId="35C7DB98" w:rsidR="00F76B89" w:rsidRDefault="00F76B89" w:rsidP="00F76B89">
      <w:pPr>
        <w:pStyle w:val="NormalnytextDP"/>
      </w:pPr>
      <w:r w:rsidRPr="00F76B89">
        <w:t>Priemyselná automatizácia je oblasť, kde kvalita výrobkov zohráva kľúčovú úlohu pre väčší návratnosť investícií. IoT sa využíva v monitorovaní toku produktov, digitalizácii tovární, riadení skladov, bezpečnosti a logistike, optimalizácii dodávateľských reťazcov a kontrole kvality.</w:t>
      </w:r>
    </w:p>
    <w:p w14:paraId="6941C67E" w14:textId="50621CDF" w:rsidR="00F76B89" w:rsidRDefault="00F76B89" w:rsidP="00F76B89">
      <w:pPr>
        <w:pStyle w:val="PodNadpisKapitoly"/>
      </w:pPr>
      <w:bookmarkStart w:id="16" w:name="_Toc165237025"/>
      <w:r>
        <w:t>Smart autá</w:t>
      </w:r>
      <w:bookmarkEnd w:id="16"/>
    </w:p>
    <w:p w14:paraId="7893D6BB" w14:textId="337A3DB1" w:rsidR="000C38BE" w:rsidRDefault="00F02BA7" w:rsidP="00A45982">
      <w:pPr>
        <w:pStyle w:val="NormalnytextDP"/>
      </w:pPr>
      <w:r w:rsidRPr="00F02BA7">
        <w:t>Pripojené autá, často označované ako vozidlá s internetovým pripojením, sú vybavené rôznymi senzormi a komunikačnými technológiami, ktoré umožňujú výmenu údajov s ostatnými zariadeniami a systémami. Tieto vozidlá môžu byť pripojené nielen k verejnej internetovej sieti, ale aj k špeciálnym sieťam pre automobilový priemysel, čo umožňuje rôznym funkciám ako diagnostika na diaľku a aktualizácie softvéru cez vzduch. Táto konvergencia digitálnych technológií a automobilových systémov predstavuje nové možnosti pre pohodlie, bezpečnosť a efektívnosť jazdy.</w:t>
      </w:r>
    </w:p>
    <w:p w14:paraId="7CEA1E62" w14:textId="739D6FF6" w:rsidR="006B4633" w:rsidRPr="00F02BA7" w:rsidRDefault="00F02BA7" w:rsidP="00F02BA7">
      <w:pPr>
        <w:pStyle w:val="Caption"/>
        <w:rPr>
          <w:color w:val="A6A6A6"/>
        </w:rPr>
      </w:pPr>
      <w:r>
        <w:rPr>
          <w:noProof/>
        </w:rPr>
        <w:drawing>
          <wp:anchor distT="0" distB="0" distL="114300" distR="114300" simplePos="0" relativeHeight="251658752" behindDoc="0" locked="0" layoutInCell="1" allowOverlap="1" wp14:anchorId="74FA5D07" wp14:editId="5B87C22B">
            <wp:simplePos x="0" y="0"/>
            <wp:positionH relativeFrom="column">
              <wp:posOffset>635</wp:posOffset>
            </wp:positionH>
            <wp:positionV relativeFrom="paragraph">
              <wp:posOffset>299720</wp:posOffset>
            </wp:positionV>
            <wp:extent cx="5399405" cy="2895600"/>
            <wp:effectExtent l="0" t="0" r="0" b="0"/>
            <wp:wrapSquare wrapText="bothSides"/>
            <wp:docPr id="46086227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A45982">
        <w:t>Graf</w:t>
      </w:r>
      <w:r w:rsidR="000C38BE" w:rsidRPr="00B71D7E">
        <w:t>. </w:t>
      </w:r>
      <w:r w:rsidR="000C38BE">
        <w:fldChar w:fldCharType="begin"/>
      </w:r>
      <w:r w:rsidR="000C38BE">
        <w:instrText xml:space="preserve"> SEQ Tab. \* ARABIC </w:instrText>
      </w:r>
      <w:r w:rsidR="000C38BE">
        <w:fldChar w:fldCharType="separate"/>
      </w:r>
      <w:r w:rsidR="000C38BE">
        <w:rPr>
          <w:noProof/>
        </w:rPr>
        <w:t>1</w:t>
      </w:r>
      <w:r w:rsidR="000C38BE">
        <w:rPr>
          <w:noProof/>
        </w:rPr>
        <w:fldChar w:fldCharType="end"/>
      </w:r>
      <w:r w:rsidR="000C38BE" w:rsidRPr="00B71D7E">
        <w:tab/>
      </w:r>
      <w:r w:rsidR="00A45982">
        <w:t xml:space="preserve">Celosvetové výdavky (€) za IoT technológie v miliardách </w:t>
      </w:r>
      <w:r w:rsidR="000C38BE" w:rsidRPr="000F658B">
        <w:rPr>
          <w:color w:val="A6A6A6"/>
        </w:rPr>
        <w:t>(štýl Popis, Popiska-Caption)</w:t>
      </w:r>
    </w:p>
    <w:p w14:paraId="58FB6F6C" w14:textId="40C17D9D" w:rsidR="002C5880" w:rsidRDefault="00396C1C" w:rsidP="002C5880">
      <w:pPr>
        <w:pStyle w:val="NadpisKapitoly"/>
      </w:pPr>
      <w:bookmarkStart w:id="17" w:name="_Toc165237026"/>
      <w:r>
        <w:lastRenderedPageBreak/>
        <w:t>Návrh a implementácia IoT domu</w:t>
      </w:r>
      <w:bookmarkEnd w:id="17"/>
    </w:p>
    <w:p w14:paraId="37E25323" w14:textId="31BB4970" w:rsidR="001C278E" w:rsidRDefault="00396C1C" w:rsidP="00396C1C">
      <w:pPr>
        <w:pStyle w:val="NormalnytextDP"/>
      </w:pPr>
      <w:r w:rsidRPr="00396C1C">
        <w:t>Návrh a implementácia inteligentného IoT domu začína výberom vhodnej platformy a nástrojov, ktoré umožnia efektívne a spoľahlivé spravovanie a monitorovanie domácich zariadení.</w:t>
      </w:r>
      <w:r w:rsidR="001C278E">
        <w:t xml:space="preserve"> </w:t>
      </w:r>
      <w:r w:rsidR="005B4881">
        <w:t>Cieľom</w:t>
      </w:r>
      <w:r w:rsidR="001C278E" w:rsidRPr="00396C1C">
        <w:t xml:space="preserve"> je vytvoriť inteligentný dom, ktorý bude nielen pohodlný a efektívny, ale aj bezpečný a spoľahlivý.</w:t>
      </w:r>
      <w:r w:rsidRPr="00396C1C">
        <w:t xml:space="preserve"> Ako prvý krok </w:t>
      </w:r>
      <w:r w:rsidR="005B4881">
        <w:t>sme</w:t>
      </w:r>
      <w:r w:rsidRPr="00396C1C">
        <w:t xml:space="preserve"> sa rozhodol</w:t>
      </w:r>
      <w:r w:rsidR="005B4881">
        <w:t>i</w:t>
      </w:r>
      <w:r w:rsidRPr="00396C1C">
        <w:t xml:space="preserve"> využiť aplikáciu </w:t>
      </w:r>
      <w:r>
        <w:t xml:space="preserve">Cisco </w:t>
      </w:r>
      <w:r w:rsidRPr="00396C1C">
        <w:t xml:space="preserve">Packet Tracer, ktorá poskytuje prostredie na simuláciu siete IoT zariadení. Po vytvorení nového projektu </w:t>
      </w:r>
      <w:r w:rsidR="005B4881">
        <w:t>s</w:t>
      </w:r>
      <w:r w:rsidRPr="00396C1C">
        <w:t>m</w:t>
      </w:r>
      <w:r w:rsidR="005B4881">
        <w:t>e</w:t>
      </w:r>
      <w:r w:rsidRPr="00396C1C">
        <w:t xml:space="preserve"> sa pustil</w:t>
      </w:r>
      <w:r w:rsidR="005B4881">
        <w:t>o</w:t>
      </w:r>
      <w:r w:rsidRPr="00396C1C">
        <w:t xml:space="preserve"> do navrhovania inteligentného domu, pričom ako východiskový bod sm</w:t>
      </w:r>
      <w:r w:rsidR="005B4881">
        <w:t>e</w:t>
      </w:r>
      <w:r w:rsidRPr="00396C1C">
        <w:t xml:space="preserve"> použil</w:t>
      </w:r>
      <w:r w:rsidR="005B4881">
        <w:t>i</w:t>
      </w:r>
      <w:r w:rsidRPr="00396C1C">
        <w:t xml:space="preserve"> plán m</w:t>
      </w:r>
      <w:r w:rsidR="005B4881">
        <w:t>o</w:t>
      </w:r>
      <w:r w:rsidRPr="00396C1C">
        <w:t>j</w:t>
      </w:r>
      <w:r w:rsidR="005B4881">
        <w:t>ej</w:t>
      </w:r>
      <w:r w:rsidRPr="00396C1C">
        <w:t xml:space="preserve"> </w:t>
      </w:r>
      <w:r w:rsidR="005B4881">
        <w:t>chaty</w:t>
      </w:r>
      <w:r w:rsidRPr="00396C1C">
        <w:t xml:space="preserve">. Tento plán </w:t>
      </w:r>
      <w:r w:rsidR="005B4881">
        <w:t>nám</w:t>
      </w:r>
      <w:r w:rsidRPr="00396C1C">
        <w:t xml:space="preserve"> poskyt</w:t>
      </w:r>
      <w:r w:rsidR="005B4881">
        <w:t>uje</w:t>
      </w:r>
      <w:r w:rsidRPr="00396C1C">
        <w:t xml:space="preserve"> základnú štruktúru a prehľad o existujúcich miestnostiach a ich vzájomných pomeroch</w:t>
      </w:r>
      <w:r w:rsidR="001C278E">
        <w:t xml:space="preserve"> či veľkostiach</w:t>
      </w:r>
      <w:r w:rsidRPr="00396C1C">
        <w:t xml:space="preserve">. </w:t>
      </w:r>
      <w:r w:rsidR="001C278E">
        <w:t>Následne sm</w:t>
      </w:r>
      <w:r w:rsidR="005B4881">
        <w:t>e</w:t>
      </w:r>
      <w:r w:rsidR="001C278E">
        <w:t xml:space="preserve"> použil</w:t>
      </w:r>
      <w:r w:rsidR="005B4881">
        <w:t>i</w:t>
      </w:r>
      <w:r w:rsidR="001C278E">
        <w:t xml:space="preserve"> dostupné IoT technológie v aplikácii </w:t>
      </w:r>
      <w:r w:rsidRPr="00396C1C">
        <w:t>ako napríklad riadenie osvetlenia, kúrenia, alebo monitorovanie energetického spotrebu.</w:t>
      </w:r>
      <w:r w:rsidR="001C278E">
        <w:t xml:space="preserve"> Na kresbu plánu domu sm</w:t>
      </w:r>
      <w:r w:rsidR="005B4881">
        <w:t>e</w:t>
      </w:r>
      <w:r w:rsidR="001C278E">
        <w:t xml:space="preserve"> použil</w:t>
      </w:r>
      <w:r w:rsidR="005B4881">
        <w:t>i</w:t>
      </w:r>
      <w:r w:rsidR="001C278E">
        <w:t xml:space="preserve"> v aplikácii dostupnú paletu základných geometrických tvarov. Týmto umožním</w:t>
      </w:r>
      <w:r w:rsidR="005B4881">
        <w:t>e presný</w:t>
      </w:r>
      <w:r w:rsidR="001C278E">
        <w:t xml:space="preserve"> prehľad miestností, tvaru a rozloženia. Nakoniec sm</w:t>
      </w:r>
      <w:r w:rsidR="005B4881">
        <w:t>e</w:t>
      </w:r>
      <w:r w:rsidR="001C278E">
        <w:t xml:space="preserve"> pridal</w:t>
      </w:r>
      <w:r w:rsidR="005B4881">
        <w:t>i</w:t>
      </w:r>
      <w:r w:rsidR="001C278E">
        <w:t xml:space="preserve"> do každej miestnosti text s označením ako „Obývačka“ či „Spálňa“. </w:t>
      </w:r>
    </w:p>
    <w:p w14:paraId="05C8F60E" w14:textId="01C34AFB" w:rsidR="001C278E" w:rsidRDefault="001C278E" w:rsidP="001C278E">
      <w:pPr>
        <w:pStyle w:val="PodNadpisKapitoly"/>
      </w:pPr>
      <w:bookmarkStart w:id="18" w:name="_Toc165237027"/>
      <w:r>
        <w:t>Implementácia IoT</w:t>
      </w:r>
      <w:bookmarkEnd w:id="18"/>
    </w:p>
    <w:p w14:paraId="182B189E" w14:textId="7CC1C7A9" w:rsidR="00785BE8" w:rsidRDefault="001C278E" w:rsidP="00396C1C">
      <w:pPr>
        <w:pStyle w:val="NormalnytextDP"/>
      </w:pPr>
      <w:r w:rsidRPr="00396C1C">
        <w:t>Po</w:t>
      </w:r>
      <w:r w:rsidR="00396C1C" w:rsidRPr="00396C1C">
        <w:t xml:space="preserve"> úvodnom návrhu nasleduje fáza implementácie, kde budem</w:t>
      </w:r>
      <w:r w:rsidR="005B4881">
        <w:t>e</w:t>
      </w:r>
      <w:r w:rsidR="00396C1C" w:rsidRPr="00396C1C">
        <w:t xml:space="preserve"> postupne integrovať jednotlivé IoT zariadenia a senzory do domácej siete. Pri implementácii budem</w:t>
      </w:r>
      <w:r w:rsidR="005B4881">
        <w:t>e</w:t>
      </w:r>
      <w:r w:rsidR="00396C1C" w:rsidRPr="00396C1C">
        <w:t xml:space="preserve"> klásť dôraz na zabezpečenie komunikácie medzi zariadeniami a centrálnym riadiacim systémom, aby bola zachovaná bezpečnosť a súkromie mojich domácich </w:t>
      </w:r>
      <w:r w:rsidRPr="00396C1C">
        <w:t>údajov. Takto</w:t>
      </w:r>
      <w:r w:rsidR="00396C1C" w:rsidRPr="00396C1C">
        <w:t xml:space="preserve"> sa začína cesta k vytvoreniu inteligentného IoT domu, ktorý prinesie do môjho každodenného života nové možnosti a vylepšenia v oblasti pohodlia, efektivity a bezpečnosti.</w:t>
      </w:r>
      <w:r>
        <w:t xml:space="preserve"> </w:t>
      </w:r>
      <w:r w:rsidR="008C3ECA">
        <w:t>Rozhodol som sa, že sieť rozložím na dve časti. Jedna bude prepájať IoT technológie medzi sebou a druhá bude domáca sieť, ktorá bude prepájať telefón, počítače a iné zariadenia. Začnem</w:t>
      </w:r>
      <w:r w:rsidR="005B4881">
        <w:t>e</w:t>
      </w:r>
      <w:r w:rsidR="008C3ECA">
        <w:t xml:space="preserve"> s prípravou IoT siete. </w:t>
      </w:r>
      <w:r w:rsidR="00DC7B7A">
        <w:t xml:space="preserve">Keďže dnešné moderné siete fungujú bezdrôtovo tak aj naša sieť bude fungovať bezdrôtovo. Packet Tracer nám túto vec umožňuje vo veľkom rozsahu s možnosťou detailnej konfigurácie. </w:t>
      </w:r>
      <w:r w:rsidR="009A544B">
        <w:t>Ako druhé budeme potrebovať server, ktorý bude spravovať tieto IoT zariadenia, prístup k nim a ich zabezpečenie</w:t>
      </w:r>
      <w:r w:rsidR="00AA43F4">
        <w:t xml:space="preserve"> pomocou protokolu RADIUS</w:t>
      </w:r>
      <w:r w:rsidR="009A544B">
        <w:t>. Aby sme mohli spravovať server ako administrátor, pridám laptop. Nakoniec pridám</w:t>
      </w:r>
      <w:r w:rsidR="005B4881">
        <w:t>e</w:t>
      </w:r>
      <w:r w:rsidR="009A544B">
        <w:t xml:space="preserve"> switch. Switch bude prepájať server s laptopom a routerom. Dokončím</w:t>
      </w:r>
      <w:r w:rsidR="005B4881">
        <w:t>e</w:t>
      </w:r>
      <w:r w:rsidR="009A544B">
        <w:t xml:space="preserve"> to prepojením servera, laptopu a routera do switchu </w:t>
      </w:r>
      <w:r w:rsidR="009A544B">
        <w:lastRenderedPageBreak/>
        <w:t>priamym ethernetovým káblom. Teraz sme pripravený nakonfigurovať jednotlivé zariadenia.</w:t>
      </w:r>
    </w:p>
    <w:p w14:paraId="11EDC722" w14:textId="64FC75B9" w:rsidR="00785BE8" w:rsidRDefault="009A544B" w:rsidP="009A544B">
      <w:pPr>
        <w:pStyle w:val="PodNadpiskapitoly3uroven"/>
      </w:pPr>
      <w:bookmarkStart w:id="19" w:name="_Toc165237028"/>
      <w:r>
        <w:t>Konfigurácia bezdrôtového routera IoT siete</w:t>
      </w:r>
      <w:bookmarkEnd w:id="19"/>
    </w:p>
    <w:p w14:paraId="543ACCA1" w14:textId="479A2081" w:rsidR="00396C1C" w:rsidRDefault="00DC7B7A" w:rsidP="00396C1C">
      <w:pPr>
        <w:pStyle w:val="NormalnytextDP"/>
      </w:pPr>
      <w:r>
        <w:t xml:space="preserve">Použijeme teda dostupný bezdrôtový router WRT300N. </w:t>
      </w:r>
      <w:r w:rsidR="00AA43F4">
        <w:t>V konfigurácii prejdeme do položky pre nastavenie bezdrôtovej site. Prvú položku „SSID“ resp. názov siete som si nastavil na IoT. Na mene nezáleží a môžeme si zvoliť ľubovolné.</w:t>
      </w:r>
      <w:r w:rsidR="00A8741E">
        <w:t xml:space="preserve"> Pre autentifikáciu cez server sm</w:t>
      </w:r>
      <w:r w:rsidR="005B4881">
        <w:t>e</w:t>
      </w:r>
      <w:r w:rsidR="00A8741E">
        <w:t xml:space="preserve"> si vybral</w:t>
      </w:r>
      <w:r w:rsidR="005B4881">
        <w:t>i</w:t>
      </w:r>
      <w:r w:rsidR="00A8741E">
        <w:t xml:space="preserve"> WPA2. To nám odomkne položku pre nastavenie prístupu RADIUS servera. Keďže sm</w:t>
      </w:r>
      <w:r w:rsidR="005B4881">
        <w:t>e</w:t>
      </w:r>
      <w:r w:rsidR="00A8741E">
        <w:t xml:space="preserve"> si vybral</w:t>
      </w:r>
      <w:r w:rsidR="005B4881">
        <w:t>i</w:t>
      </w:r>
      <w:r w:rsidR="00A8741E">
        <w:t xml:space="preserve"> IP adresu 192.172.12.1 ako default gateway tak sm</w:t>
      </w:r>
      <w:r w:rsidR="005B4881">
        <w:t>e</w:t>
      </w:r>
      <w:r w:rsidR="00A8741E">
        <w:t xml:space="preserve"> sa rozhodol</w:t>
      </w:r>
      <w:r w:rsidR="005B4881">
        <w:t>i</w:t>
      </w:r>
      <w:r w:rsidR="00A8741E">
        <w:t xml:space="preserve"> dať serveru adresu 192.172.12.10 a heslo sm</w:t>
      </w:r>
      <w:r w:rsidR="005B4881">
        <w:t>e</w:t>
      </w:r>
      <w:r w:rsidR="00A8741E">
        <w:t xml:space="preserve"> si vybral</w:t>
      </w:r>
      <w:r w:rsidR="005B4881">
        <w:t>i</w:t>
      </w:r>
      <w:r w:rsidR="00A8741E">
        <w:t xml:space="preserve"> cisco123. Následne sm</w:t>
      </w:r>
      <w:r w:rsidR="005B4881">
        <w:t>e</w:t>
      </w:r>
      <w:r w:rsidR="00A8741E">
        <w:t xml:space="preserve"> prešl</w:t>
      </w:r>
      <w:r w:rsidR="005B4881">
        <w:t>i</w:t>
      </w:r>
      <w:r w:rsidR="00A8741E">
        <w:t xml:space="preserve"> do nastavenia samotného routera v GUI. Nastavil</w:t>
      </w:r>
      <w:r w:rsidR="005B4881">
        <w:t>i</w:t>
      </w:r>
      <w:r w:rsidR="00A8741E">
        <w:t xml:space="preserve"> sm</w:t>
      </w:r>
      <w:r w:rsidR="005B4881">
        <w:t>e</w:t>
      </w:r>
      <w:r w:rsidR="00A8741E">
        <w:t xml:space="preserve"> routeru ako som už spomínal IP adresu 192.172.12.1 a masku podsiete 255.255.255.0. Aby sme nemuseli pridávať IoT zariadeniam IP adresu manuálne, použijem</w:t>
      </w:r>
      <w:r w:rsidR="005B4881">
        <w:t>e</w:t>
      </w:r>
      <w:r w:rsidR="00A8741E">
        <w:t xml:space="preserve"> na to DHCP protokol. Zariadenia pripojené k tejto sieti si vyžiadajú IP adresu od servera podľa zoznamu dostupných adries. Týmto si uľahčíme veľa práce. </w:t>
      </w:r>
      <w:r w:rsidR="00AF1549">
        <w:t>Nastavenie dokončíme pridaním bezdrôtového zabezpečenia. Pre zabezpečenie siete pomocou RADIUS servera sa používa WPA2-Enterprise protokol. Siete ako WPA2-Personal umožňujú mať iba jedno heslo, zatiaľ čo WPA2-Enterprise nám umožňuje nastaviť heslo pre každé zariadenie zvlášť. Týmto si zvýšime bezpečnosť. Pre šifrovanie dát a informácií zvolím</w:t>
      </w:r>
      <w:r w:rsidR="005B4881">
        <w:t>e</w:t>
      </w:r>
      <w:r w:rsidR="00AF1549">
        <w:t xml:space="preserve"> najpoužívanejší protokol AES. Týmto sme dokončili nastavenie samotného routera a môžeme prejsť na ďalší krok.</w:t>
      </w:r>
    </w:p>
    <w:p w14:paraId="2DDFEDB6" w14:textId="68DC678F" w:rsidR="009A544B" w:rsidRDefault="009A544B" w:rsidP="009A544B">
      <w:pPr>
        <w:pStyle w:val="PodNadpiskapitoly3uroven"/>
      </w:pPr>
      <w:bookmarkStart w:id="20" w:name="_Toc165237029"/>
      <w:r>
        <w:t>Konfigurácia RADIUS servera</w:t>
      </w:r>
      <w:bookmarkEnd w:id="20"/>
    </w:p>
    <w:p w14:paraId="6597E362" w14:textId="3BA3436A" w:rsidR="002C5880" w:rsidRPr="002C5880" w:rsidRDefault="009A544B" w:rsidP="00F3342D">
      <w:pPr>
        <w:pStyle w:val="NormalnytextDP"/>
      </w:pPr>
      <w:r>
        <w:t xml:space="preserve">IoT aplikácie, správanie a prístup bude spravovať lokálny </w:t>
      </w:r>
      <w:r w:rsidR="007D469A">
        <w:t>RADIUS</w:t>
      </w:r>
      <w:r>
        <w:t xml:space="preserve"> Server.</w:t>
      </w:r>
      <w:r w:rsidR="007D469A" w:rsidRPr="007D469A">
        <w:t xml:space="preserve"> </w:t>
      </w:r>
      <w:r w:rsidR="007D469A">
        <w:t>RADIUS s</w:t>
      </w:r>
      <w:r w:rsidR="007D469A" w:rsidRPr="007D469A">
        <w:t>ervery prijímajú požiadavky na pripojenie používateľov, autentifikujú používateľa a potom vrátia konfiguračné informácie potrebné pre zariadenie klienta, aby poskytlo službu používateľovi.</w:t>
      </w:r>
      <w:r w:rsidR="00F821FC">
        <w:t xml:space="preserve"> </w:t>
      </w:r>
      <w:r w:rsidRPr="00845490">
        <w:t>Využíva protokol RADIUS (Remote Authentication Dial-In User Service)</w:t>
      </w:r>
      <w:r>
        <w:t>. K</w:t>
      </w:r>
      <w:r w:rsidRPr="00845490">
        <w:t xml:space="preserve">omunikácia medzi klientom a serverom prebieha pomocou protokolu UDP (User Datagram Protocol). </w:t>
      </w:r>
      <w:r w:rsidR="007D469A">
        <w:t>P</w:t>
      </w:r>
      <w:r w:rsidRPr="00845490">
        <w:t>rijíma požiadavky o pripojenie od klientov, autentifikuje používateľov a vráti konfiguračné informácie klientovi, aby mohol poskytnúť službu používateľovi</w:t>
      </w:r>
      <w:r>
        <w:t>.</w:t>
      </w:r>
      <w:r w:rsidR="007D469A">
        <w:t xml:space="preserve"> </w:t>
      </w:r>
      <w:r w:rsidR="007D469A" w:rsidRPr="007D469A">
        <w:t>UDP sa často používa tam, kde je dôležitá rýchlosť a efektívnosť prenosu dát, ale nie je potrebná spoľahlivosť doručenia.</w:t>
      </w:r>
      <w:r w:rsidR="007D469A">
        <w:t xml:space="preserve"> </w:t>
      </w:r>
      <w:r w:rsidR="007D469A" w:rsidRPr="007D469A">
        <w:t>UDP neposkytuje mechanizmy na zabezpečenie doručenia správ, kontrolu toku alebo obnovu spojenia, čo znamená, že nie je vhodný pre aplikácie, ktoré vyžadujú spoľahlivé doručenie dát.</w:t>
      </w:r>
      <w:r w:rsidR="007D469A">
        <w:t xml:space="preserve"> </w:t>
      </w:r>
      <w:r w:rsidR="007D469A">
        <w:lastRenderedPageBreak/>
        <w:t>V tomto prípade na spoľahlivosti nezáleží.</w:t>
      </w:r>
      <w:r w:rsidRPr="00845490">
        <w:t xml:space="preserve"> </w:t>
      </w:r>
      <w:r>
        <w:t>S</w:t>
      </w:r>
      <w:r w:rsidRPr="00845490">
        <w:t>erver vyhľadáva používateľov v databáze a ak sa používateľ nájde a heslo je správne, server poskytne prístupové parametre</w:t>
      </w:r>
      <w:r w:rsidR="007D469A">
        <w:t xml:space="preserve">. </w:t>
      </w:r>
      <w:r w:rsidR="00F821FC">
        <w:t xml:space="preserve">Je dôležité spomenúť, že RADIUS protokol je typ AAA protokolu. </w:t>
      </w:r>
      <w:r w:rsidR="00F821FC" w:rsidRPr="00F821FC">
        <w:t>AAA znamená autentifikáci</w:t>
      </w:r>
      <w:r w:rsidR="00F821FC">
        <w:t>a</w:t>
      </w:r>
      <w:r w:rsidR="00F821FC" w:rsidRPr="00F821FC">
        <w:t>, autorizáci</w:t>
      </w:r>
      <w:r w:rsidR="00F821FC">
        <w:t>a</w:t>
      </w:r>
      <w:r w:rsidR="00F821FC" w:rsidRPr="00F821FC">
        <w:t xml:space="preserve"> a účtovanie. Autentifikácia zahŕňa overovanie autenticity používateľských alebo zariadení identít</w:t>
      </w:r>
      <w:r w:rsidR="00F821FC">
        <w:t>. A</w:t>
      </w:r>
      <w:r w:rsidR="00F821FC" w:rsidRPr="00F821FC">
        <w:t>utorizácia zahŕňa udelenie oprávnení na čítanie, aktualizáciu konfiguračných súborov alebo vykonávanie programov</w:t>
      </w:r>
      <w:r w:rsidR="00F821FC">
        <w:t xml:space="preserve"> </w:t>
      </w:r>
      <w:r w:rsidR="00F821FC" w:rsidRPr="00F821FC">
        <w:t>a účtovanie zahŕňa meranie využitia zdrojov používateľa alebo zariadenia v autentifikovanej relácii.</w:t>
      </w:r>
      <w:r w:rsidR="00F821FC">
        <w:t xml:space="preserve"> </w:t>
      </w:r>
      <w:r w:rsidR="007D469A">
        <w:t xml:space="preserve">Serveru priradím statickú IPv4 adresu. Už pri nastavovaní routeru </w:t>
      </w:r>
      <w:r w:rsidR="00F821FC">
        <w:t>sm</w:t>
      </w:r>
      <w:r w:rsidR="00383523">
        <w:t>e</w:t>
      </w:r>
      <w:r w:rsidR="00F821FC">
        <w:t xml:space="preserve"> </w:t>
      </w:r>
      <w:r w:rsidR="007D469A">
        <w:t>zadal</w:t>
      </w:r>
      <w:r w:rsidR="00383523">
        <w:t>i</w:t>
      </w:r>
      <w:r w:rsidR="007D469A">
        <w:t>, že IP adresa RADIUS servera bude 192.172.12.10</w:t>
      </w:r>
      <w:r w:rsidR="00D86AED">
        <w:t>. To znamená, že nastavím</w:t>
      </w:r>
      <w:r w:rsidR="00383523">
        <w:t>e</w:t>
      </w:r>
      <w:r w:rsidR="00D86AED">
        <w:t xml:space="preserve"> túto statickú IP adresu priamo v serveri. Maska podsiete a default gateway bude rovnaká ako s</w:t>
      </w:r>
      <w:r w:rsidR="00F821FC">
        <w:t>m</w:t>
      </w:r>
      <w:r w:rsidR="00383523">
        <w:t>e</w:t>
      </w:r>
      <w:r w:rsidR="00D86AED">
        <w:t xml:space="preserve"> zadal</w:t>
      </w:r>
      <w:r w:rsidR="00383523">
        <w:t>i</w:t>
      </w:r>
      <w:r w:rsidR="00D86AED">
        <w:t xml:space="preserve"> v routeri.</w:t>
      </w:r>
      <w:r w:rsidR="00807662">
        <w:t xml:space="preserve"> Týmto je RADIUS server pripojený k sieti. Aby s</w:t>
      </w:r>
      <w:r w:rsidR="00F821FC">
        <w:t>m</w:t>
      </w:r>
      <w:r w:rsidR="00383523">
        <w:t>e</w:t>
      </w:r>
      <w:r w:rsidR="00807662">
        <w:t xml:space="preserve"> registroval</w:t>
      </w:r>
      <w:r w:rsidR="00383523">
        <w:t>i</w:t>
      </w:r>
      <w:r w:rsidR="00B74D2C">
        <w:t xml:space="preserve"> </w:t>
      </w:r>
      <w:r w:rsidR="00807662">
        <w:t>IoT zariadenia a používateľov do siete a aby s</w:t>
      </w:r>
      <w:r w:rsidR="00F821FC">
        <w:t>m</w:t>
      </w:r>
      <w:r w:rsidR="00383523">
        <w:t>e</w:t>
      </w:r>
      <w:r w:rsidR="00807662">
        <w:t xml:space="preserve"> dokázali manažovať tieto zariadenia použijem</w:t>
      </w:r>
      <w:r w:rsidR="00383523">
        <w:t>e</w:t>
      </w:r>
      <w:r w:rsidR="00807662">
        <w:t xml:space="preserve"> na to</w:t>
      </w:r>
      <w:r w:rsidR="00F821FC">
        <w:t xml:space="preserve"> spomenutý</w:t>
      </w:r>
      <w:r w:rsidR="00807662">
        <w:t xml:space="preserve"> AAA protokol. </w:t>
      </w:r>
      <w:r w:rsidR="00B74D2C">
        <w:t>Začnem</w:t>
      </w:r>
      <w:r w:rsidR="00383523">
        <w:t>e</w:t>
      </w:r>
      <w:r w:rsidR="00B74D2C">
        <w:t xml:space="preserve"> vytvorením prístupu pre klienta do systému. Meno klienta si zvolím</w:t>
      </w:r>
      <w:r w:rsidR="00383523">
        <w:t>e</w:t>
      </w:r>
      <w:r w:rsidR="00B74D2C">
        <w:t xml:space="preserve"> ľubovoľne, teda IoT. Keďže sm</w:t>
      </w:r>
      <w:r w:rsidR="00383523">
        <w:t>e</w:t>
      </w:r>
      <w:r w:rsidR="00B74D2C">
        <w:t xml:space="preserve"> nastavili IP adresu routera na 192.172.12.1 tak aj adresa klienta bude rovnaká. Heslo bude „cisco123“ a typ serveru nastavím na „Radius“. Klienta mám </w:t>
      </w:r>
      <w:r w:rsidR="00D7166D">
        <w:t>úspešne</w:t>
      </w:r>
      <w:r w:rsidR="00B74D2C">
        <w:t xml:space="preserve"> pridaného do systému. </w:t>
      </w:r>
      <w:r w:rsidR="00D7166D">
        <w:t>Môžem</w:t>
      </w:r>
      <w:r w:rsidR="00383523">
        <w:t>e</w:t>
      </w:r>
      <w:r w:rsidR="00D7166D">
        <w:t xml:space="preserve"> pridať aj ďalších ale pre tentokrát bude stačiť jeden prístup. </w:t>
      </w:r>
      <w:r w:rsidR="00B74D2C">
        <w:t>Ako ďalšie musím</w:t>
      </w:r>
      <w:r w:rsidR="00383523">
        <w:t>e</w:t>
      </w:r>
      <w:r w:rsidR="00B74D2C">
        <w:t xml:space="preserve"> </w:t>
      </w:r>
      <w:r w:rsidR="00D7166D">
        <w:t>pridať a registrovať všetky IoT, ktoré chcem</w:t>
      </w:r>
      <w:r w:rsidR="00383523">
        <w:t>e</w:t>
      </w:r>
      <w:r w:rsidR="00D7166D">
        <w:t xml:space="preserve"> mať pripojené k sieti. Cez „User Setup“ v nastaveniach AAA protokolu môžem</w:t>
      </w:r>
      <w:r w:rsidR="00383523">
        <w:t>e</w:t>
      </w:r>
      <w:r w:rsidR="00D7166D">
        <w:t xml:space="preserve"> pridať meno a heslo. Popridával</w:t>
      </w:r>
      <w:r w:rsidR="00383523">
        <w:t>i</w:t>
      </w:r>
      <w:r w:rsidR="00D7166D">
        <w:t xml:space="preserve"> sm</w:t>
      </w:r>
      <w:r w:rsidR="00383523">
        <w:t>e</w:t>
      </w:r>
      <w:r w:rsidR="00D7166D">
        <w:t xml:space="preserve"> všetky IoT zariadenia ručne. Meno a heslo sm</w:t>
      </w:r>
      <w:r w:rsidR="00383523">
        <w:t>e</w:t>
      </w:r>
      <w:r w:rsidR="00D7166D">
        <w:t xml:space="preserve"> nastavil</w:t>
      </w:r>
      <w:r w:rsidR="00383523">
        <w:t>i</w:t>
      </w:r>
      <w:r w:rsidR="00D7166D">
        <w:t xml:space="preserve"> rovnaké ako napr. „BedroomLight1“ meno je aj heslo. </w:t>
      </w:r>
    </w:p>
    <w:p w14:paraId="0A36DA49" w14:textId="77777777" w:rsidR="00F76B89" w:rsidRPr="00F76B89" w:rsidRDefault="00F76B89" w:rsidP="00093A25">
      <w:pPr>
        <w:pStyle w:val="PodNadpisKapitoly"/>
        <w:numPr>
          <w:ilvl w:val="0"/>
          <w:numId w:val="0"/>
        </w:numPr>
      </w:pPr>
    </w:p>
    <w:p w14:paraId="2CFEBF91" w14:textId="77777777" w:rsidR="00FD275C" w:rsidRPr="00B71D7E" w:rsidRDefault="00A421D0" w:rsidP="00185923">
      <w:pPr>
        <w:pStyle w:val="NormalnytextDP"/>
        <w:ind w:firstLine="0"/>
        <w:jc w:val="center"/>
      </w:pPr>
      <w:r>
        <w:rPr>
          <w:noProof/>
          <w:lang w:eastAsia="sk-SK"/>
        </w:rPr>
        <w:drawing>
          <wp:inline distT="0" distB="0" distL="0" distR="0" wp14:anchorId="1397D235" wp14:editId="4267F553">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0"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407D918" w14:textId="77777777" w:rsidR="00FD275C" w:rsidRPr="000F658B" w:rsidRDefault="00FD275C" w:rsidP="00FD275C">
      <w:pPr>
        <w:pStyle w:val="Caption"/>
        <w:rPr>
          <w:color w:val="A6A6A6"/>
        </w:rPr>
      </w:pPr>
      <w:bookmarkStart w:id="21" w:name="_Ref149718301"/>
      <w:bookmarkStart w:id="22" w:name="_Toc150181788"/>
      <w:bookmarkStart w:id="23" w:name="_Toc304224502"/>
      <w:bookmarkStart w:id="24" w:name="_Toc304224593"/>
      <w:bookmarkStart w:id="25" w:name="_Toc304224713"/>
      <w:r w:rsidRPr="00B71D7E">
        <w:lastRenderedPageBreak/>
        <w:t>Obr. </w:t>
      </w:r>
      <w:r>
        <w:fldChar w:fldCharType="begin"/>
      </w:r>
      <w:r>
        <w:instrText xml:space="preserve"> SEQ Obr. \* ARABIC </w:instrText>
      </w:r>
      <w:r>
        <w:fldChar w:fldCharType="separate"/>
      </w:r>
      <w:r w:rsidR="008148CC">
        <w:rPr>
          <w:noProof/>
        </w:rPr>
        <w:t>1</w:t>
      </w:r>
      <w:r>
        <w:rPr>
          <w:noProof/>
        </w:rPr>
        <w:fldChar w:fldCharType="end"/>
      </w:r>
      <w:bookmarkEnd w:id="21"/>
      <w:r w:rsidRPr="00B71D7E">
        <w:tab/>
      </w:r>
      <w:bookmarkEnd w:id="22"/>
      <w:r>
        <w:t>Názov obrázka</w:t>
      </w:r>
      <w:r w:rsidR="008F53EF" w:rsidRPr="000F658B">
        <w:rPr>
          <w:color w:val="A6A6A6"/>
        </w:rPr>
        <w:t xml:space="preserve"> (štýl Popis, Popiska-Caption)</w:t>
      </w:r>
      <w:bookmarkEnd w:id="23"/>
      <w:bookmarkEnd w:id="24"/>
      <w:bookmarkEnd w:id="25"/>
    </w:p>
    <w:p w14:paraId="7C204921" w14:textId="77777777" w:rsidR="00FD275C" w:rsidRPr="00B71D7E" w:rsidRDefault="00FD275C" w:rsidP="00FD275C">
      <w:pPr>
        <w:pStyle w:val="PodNadpisKapitoly"/>
      </w:pPr>
      <w:bookmarkStart w:id="26" w:name="_Toc102191188"/>
      <w:bookmarkStart w:id="27" w:name="_Toc165237030"/>
      <w:r w:rsidRPr="00B71D7E">
        <w:t>Tabuľky</w:t>
      </w:r>
      <w:bookmarkEnd w:id="26"/>
      <w:bookmarkEnd w:id="27"/>
    </w:p>
    <w:p w14:paraId="7DA267E7"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text. Záhlavia majú vyjadrovať druh veličiny a typy jednotiek vo forme „veličina/jednotka”, je potrebné používať rovnaké symboly a skratky ako v texte. Každá tabuľka musí mať poradové číslo a titulok, umiestnený zv</w:t>
      </w:r>
      <w:r w:rsidR="004445CD">
        <w:t>yčajne nad tabuľkou. Tabuľka by </w:t>
      </w:r>
      <w:r w:rsidRPr="00B71D7E">
        <w:t>mala mať rovnakú orientáciu, ako text práce.</w:t>
      </w:r>
    </w:p>
    <w:p w14:paraId="5A78FEEE" w14:textId="77777777" w:rsidR="00FD275C" w:rsidRPr="000F658B" w:rsidRDefault="00FD275C" w:rsidP="00FD275C">
      <w:pPr>
        <w:pStyle w:val="Caption"/>
        <w:rPr>
          <w:color w:val="A6A6A6"/>
        </w:rPr>
      </w:pPr>
      <w:bookmarkStart w:id="28" w:name="_Toc150181790"/>
      <w:bookmarkStart w:id="29" w:name="_Toc304224503"/>
      <w:bookmarkStart w:id="30" w:name="_Toc304224594"/>
      <w:bookmarkStart w:id="31" w:name="_Toc304224714"/>
      <w:r w:rsidRPr="00B71D7E">
        <w:t>Tab. </w:t>
      </w:r>
      <w:r>
        <w:fldChar w:fldCharType="begin"/>
      </w:r>
      <w:r>
        <w:instrText xml:space="preserve"> SEQ Tab. \* ARABIC </w:instrText>
      </w:r>
      <w:r>
        <w:fldChar w:fldCharType="separate"/>
      </w:r>
      <w:r w:rsidR="008148CC">
        <w:rPr>
          <w:noProof/>
        </w:rPr>
        <w:t>1</w:t>
      </w:r>
      <w:r>
        <w:rPr>
          <w:noProof/>
        </w:rPr>
        <w:fldChar w:fldCharType="end"/>
      </w:r>
      <w:r w:rsidRPr="00B71D7E">
        <w:tab/>
      </w:r>
      <w:bookmarkEnd w:id="28"/>
      <w:r>
        <w:t>Názov tabuľky</w:t>
      </w:r>
      <w:r w:rsidR="008F53EF">
        <w:t xml:space="preserve"> </w:t>
      </w:r>
      <w:r w:rsidR="008F53EF" w:rsidRPr="000F658B">
        <w:rPr>
          <w:color w:val="A6A6A6"/>
        </w:rPr>
        <w:t>(štýl Popis, Popiska-Caption)</w:t>
      </w:r>
      <w:bookmarkEnd w:id="29"/>
      <w:bookmarkEnd w:id="30"/>
      <w:bookmarkEnd w:id="31"/>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3621EA94" w14:textId="77777777" w:rsidTr="00437497">
        <w:trPr>
          <w:jc w:val="center"/>
        </w:trPr>
        <w:tc>
          <w:tcPr>
            <w:tcW w:w="1526" w:type="dxa"/>
            <w:tcBorders>
              <w:top w:val="double" w:sz="6" w:space="0" w:color="000000"/>
              <w:bottom w:val="double" w:sz="4" w:space="0" w:color="auto"/>
              <w:right w:val="double" w:sz="4" w:space="0" w:color="auto"/>
            </w:tcBorders>
          </w:tcPr>
          <w:p w14:paraId="6ED8CD98"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0E5437F5"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4FF36FAB"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490FDFC4"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01084A95" w14:textId="77777777" w:rsidR="00FD275C" w:rsidRPr="00B71D7E" w:rsidRDefault="00FD275C" w:rsidP="00437497">
            <w:pPr>
              <w:pStyle w:val="Tabulka"/>
              <w:tabs>
                <w:tab w:val="clear" w:pos="567"/>
              </w:tabs>
              <w:jc w:val="center"/>
            </w:pPr>
            <w:r>
              <w:t>1.D</w:t>
            </w:r>
          </w:p>
        </w:tc>
      </w:tr>
      <w:tr w:rsidR="00FD275C" w:rsidRPr="00736677" w14:paraId="1AA641D9" w14:textId="77777777" w:rsidTr="00437497">
        <w:trPr>
          <w:jc w:val="center"/>
        </w:trPr>
        <w:tc>
          <w:tcPr>
            <w:tcW w:w="1526" w:type="dxa"/>
            <w:tcBorders>
              <w:top w:val="double" w:sz="4" w:space="0" w:color="auto"/>
              <w:right w:val="double" w:sz="4" w:space="0" w:color="auto"/>
            </w:tcBorders>
          </w:tcPr>
          <w:p w14:paraId="4E310F4D"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4B24D29E" w14:textId="77777777" w:rsidR="00FD275C" w:rsidRPr="00B71D7E" w:rsidRDefault="00FD275C" w:rsidP="00437497">
            <w:pPr>
              <w:pStyle w:val="Tabulka"/>
            </w:pPr>
            <w:r>
              <w:t>10</w:t>
            </w:r>
          </w:p>
        </w:tc>
        <w:tc>
          <w:tcPr>
            <w:tcW w:w="1166" w:type="dxa"/>
            <w:tcBorders>
              <w:top w:val="double" w:sz="4" w:space="0" w:color="auto"/>
            </w:tcBorders>
          </w:tcPr>
          <w:p w14:paraId="5EB0C27A" w14:textId="77777777" w:rsidR="00FD275C" w:rsidRPr="00B71D7E" w:rsidRDefault="00FD275C" w:rsidP="00437497">
            <w:pPr>
              <w:pStyle w:val="Tabulka"/>
            </w:pPr>
            <w:r>
              <w:t>12</w:t>
            </w:r>
          </w:p>
        </w:tc>
        <w:tc>
          <w:tcPr>
            <w:tcW w:w="1166" w:type="dxa"/>
            <w:tcBorders>
              <w:top w:val="double" w:sz="4" w:space="0" w:color="auto"/>
            </w:tcBorders>
          </w:tcPr>
          <w:p w14:paraId="3E219C4F" w14:textId="77777777" w:rsidR="00FD275C" w:rsidRPr="00B71D7E" w:rsidRDefault="00FD275C" w:rsidP="00437497">
            <w:pPr>
              <w:pStyle w:val="Tabulka"/>
            </w:pPr>
            <w:r>
              <w:t>13</w:t>
            </w:r>
          </w:p>
        </w:tc>
        <w:tc>
          <w:tcPr>
            <w:tcW w:w="1166" w:type="dxa"/>
            <w:tcBorders>
              <w:top w:val="double" w:sz="4" w:space="0" w:color="auto"/>
            </w:tcBorders>
          </w:tcPr>
          <w:p w14:paraId="2A76624F" w14:textId="77777777" w:rsidR="00FD275C" w:rsidRPr="00B71D7E" w:rsidRDefault="00FD275C" w:rsidP="00437497">
            <w:pPr>
              <w:pStyle w:val="Tabulka"/>
            </w:pPr>
            <w:r>
              <w:t>11</w:t>
            </w:r>
          </w:p>
        </w:tc>
      </w:tr>
      <w:tr w:rsidR="00FD275C" w:rsidRPr="00736677" w14:paraId="5237AE02" w14:textId="77777777" w:rsidTr="00437497">
        <w:trPr>
          <w:jc w:val="center"/>
        </w:trPr>
        <w:tc>
          <w:tcPr>
            <w:tcW w:w="1526" w:type="dxa"/>
            <w:tcBorders>
              <w:right w:val="double" w:sz="4" w:space="0" w:color="auto"/>
            </w:tcBorders>
          </w:tcPr>
          <w:p w14:paraId="7738F0CE"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5E7AF9E8" w14:textId="77777777" w:rsidR="00FD275C" w:rsidRPr="00B71D7E" w:rsidRDefault="00FD275C" w:rsidP="00437497">
            <w:pPr>
              <w:pStyle w:val="Tabulka"/>
            </w:pPr>
            <w:r>
              <w:t>7</w:t>
            </w:r>
          </w:p>
        </w:tc>
        <w:tc>
          <w:tcPr>
            <w:tcW w:w="1166" w:type="dxa"/>
          </w:tcPr>
          <w:p w14:paraId="2ED228DA" w14:textId="77777777" w:rsidR="00FD275C" w:rsidRPr="00B71D7E" w:rsidRDefault="00FD275C" w:rsidP="00437497">
            <w:pPr>
              <w:pStyle w:val="Tabulka"/>
            </w:pPr>
            <w:r>
              <w:t>4</w:t>
            </w:r>
          </w:p>
        </w:tc>
        <w:tc>
          <w:tcPr>
            <w:tcW w:w="1166" w:type="dxa"/>
          </w:tcPr>
          <w:p w14:paraId="4F75F86E" w14:textId="77777777" w:rsidR="00FD275C" w:rsidRPr="00B71D7E" w:rsidRDefault="00FD275C" w:rsidP="00437497">
            <w:pPr>
              <w:pStyle w:val="Tabulka"/>
            </w:pPr>
            <w:r>
              <w:t>6</w:t>
            </w:r>
          </w:p>
        </w:tc>
        <w:tc>
          <w:tcPr>
            <w:tcW w:w="1166" w:type="dxa"/>
          </w:tcPr>
          <w:p w14:paraId="7BC86781" w14:textId="77777777" w:rsidR="00FD275C" w:rsidRPr="00B71D7E" w:rsidRDefault="00FD275C" w:rsidP="00437497">
            <w:pPr>
              <w:pStyle w:val="Tabulka"/>
            </w:pPr>
            <w:r>
              <w:t>3</w:t>
            </w:r>
          </w:p>
        </w:tc>
      </w:tr>
      <w:tr w:rsidR="00FD275C" w:rsidRPr="00736677" w14:paraId="066B3A80" w14:textId="77777777" w:rsidTr="00437497">
        <w:trPr>
          <w:jc w:val="center"/>
        </w:trPr>
        <w:tc>
          <w:tcPr>
            <w:tcW w:w="1526" w:type="dxa"/>
            <w:tcBorders>
              <w:right w:val="double" w:sz="4" w:space="0" w:color="auto"/>
            </w:tcBorders>
          </w:tcPr>
          <w:p w14:paraId="3D1B5D2A"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5DD1F750" w14:textId="77777777" w:rsidR="00FD275C" w:rsidRPr="00B71D7E" w:rsidRDefault="00FD275C" w:rsidP="00437497">
            <w:pPr>
              <w:pStyle w:val="Tabulka"/>
            </w:pPr>
            <w:r>
              <w:t>5</w:t>
            </w:r>
          </w:p>
        </w:tc>
        <w:tc>
          <w:tcPr>
            <w:tcW w:w="1166" w:type="dxa"/>
          </w:tcPr>
          <w:p w14:paraId="5B0996D8" w14:textId="77777777" w:rsidR="00FD275C" w:rsidRPr="00B71D7E" w:rsidRDefault="00FD275C" w:rsidP="00437497">
            <w:pPr>
              <w:pStyle w:val="Tabulka"/>
            </w:pPr>
            <w:r>
              <w:t>6</w:t>
            </w:r>
          </w:p>
        </w:tc>
        <w:tc>
          <w:tcPr>
            <w:tcW w:w="1166" w:type="dxa"/>
          </w:tcPr>
          <w:p w14:paraId="19ECD40F" w14:textId="77777777" w:rsidR="00FD275C" w:rsidRPr="00B71D7E" w:rsidRDefault="00FD275C" w:rsidP="00437497">
            <w:pPr>
              <w:pStyle w:val="Tabulka"/>
            </w:pPr>
            <w:r>
              <w:t>3</w:t>
            </w:r>
          </w:p>
        </w:tc>
        <w:tc>
          <w:tcPr>
            <w:tcW w:w="1166" w:type="dxa"/>
          </w:tcPr>
          <w:p w14:paraId="2D8FF308" w14:textId="77777777" w:rsidR="00FD275C" w:rsidRPr="00B71D7E" w:rsidRDefault="00FD275C" w:rsidP="00437497">
            <w:pPr>
              <w:pStyle w:val="Tabulka"/>
            </w:pPr>
            <w:r>
              <w:t>4</w:t>
            </w:r>
          </w:p>
        </w:tc>
      </w:tr>
      <w:tr w:rsidR="00FD275C" w:rsidRPr="00736677" w14:paraId="30493197" w14:textId="77777777" w:rsidTr="00437497">
        <w:trPr>
          <w:jc w:val="center"/>
        </w:trPr>
        <w:tc>
          <w:tcPr>
            <w:tcW w:w="1526" w:type="dxa"/>
            <w:tcBorders>
              <w:right w:val="double" w:sz="4" w:space="0" w:color="auto"/>
            </w:tcBorders>
          </w:tcPr>
          <w:p w14:paraId="5AAFE3A4"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28BCEBB0" w14:textId="77777777" w:rsidR="00FD275C" w:rsidRPr="00B71D7E" w:rsidRDefault="00FD275C" w:rsidP="00437497">
            <w:pPr>
              <w:pStyle w:val="Tabulka"/>
            </w:pPr>
            <w:r>
              <w:t>6</w:t>
            </w:r>
          </w:p>
        </w:tc>
        <w:tc>
          <w:tcPr>
            <w:tcW w:w="1166" w:type="dxa"/>
          </w:tcPr>
          <w:p w14:paraId="72AA81FF" w14:textId="77777777" w:rsidR="00FD275C" w:rsidRPr="00B71D7E" w:rsidRDefault="00FD275C" w:rsidP="00437497">
            <w:pPr>
              <w:pStyle w:val="Tabulka"/>
            </w:pPr>
            <w:r>
              <w:t>8</w:t>
            </w:r>
          </w:p>
        </w:tc>
        <w:tc>
          <w:tcPr>
            <w:tcW w:w="1166" w:type="dxa"/>
          </w:tcPr>
          <w:p w14:paraId="124A0348" w14:textId="77777777" w:rsidR="00FD275C" w:rsidRPr="00B71D7E" w:rsidRDefault="00FD275C" w:rsidP="00437497">
            <w:pPr>
              <w:pStyle w:val="Tabulka"/>
            </w:pPr>
            <w:r>
              <w:t>7</w:t>
            </w:r>
          </w:p>
        </w:tc>
        <w:tc>
          <w:tcPr>
            <w:tcW w:w="1166" w:type="dxa"/>
          </w:tcPr>
          <w:p w14:paraId="3C6CAD82" w14:textId="77777777" w:rsidR="00FD275C" w:rsidRPr="00B71D7E" w:rsidRDefault="00FD275C" w:rsidP="00437497">
            <w:pPr>
              <w:pStyle w:val="Tabulka"/>
            </w:pPr>
            <w:r>
              <w:t>8</w:t>
            </w:r>
          </w:p>
        </w:tc>
      </w:tr>
      <w:tr w:rsidR="00FD275C" w:rsidRPr="00736677" w14:paraId="2A7B9B9A" w14:textId="77777777" w:rsidTr="00437497">
        <w:trPr>
          <w:jc w:val="center"/>
        </w:trPr>
        <w:tc>
          <w:tcPr>
            <w:tcW w:w="1526" w:type="dxa"/>
            <w:tcBorders>
              <w:bottom w:val="double" w:sz="6" w:space="0" w:color="000000"/>
              <w:right w:val="double" w:sz="4" w:space="0" w:color="auto"/>
            </w:tcBorders>
          </w:tcPr>
          <w:p w14:paraId="03002DC6"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38E8B615" w14:textId="77777777" w:rsidR="00FD275C" w:rsidRPr="00B71D7E" w:rsidRDefault="00FD275C" w:rsidP="00437497">
            <w:pPr>
              <w:pStyle w:val="Tabulka"/>
            </w:pPr>
            <w:r>
              <w:t>4</w:t>
            </w:r>
          </w:p>
        </w:tc>
        <w:tc>
          <w:tcPr>
            <w:tcW w:w="1166" w:type="dxa"/>
          </w:tcPr>
          <w:p w14:paraId="529E2377" w14:textId="77777777" w:rsidR="00FD275C" w:rsidRPr="00B71D7E" w:rsidRDefault="00FD275C" w:rsidP="00437497">
            <w:pPr>
              <w:pStyle w:val="Tabulka"/>
            </w:pPr>
            <w:r>
              <w:t>3</w:t>
            </w:r>
          </w:p>
        </w:tc>
        <w:tc>
          <w:tcPr>
            <w:tcW w:w="1166" w:type="dxa"/>
          </w:tcPr>
          <w:p w14:paraId="17C362ED" w14:textId="77777777" w:rsidR="00FD275C" w:rsidRPr="00B71D7E" w:rsidRDefault="00FD275C" w:rsidP="00437497">
            <w:pPr>
              <w:pStyle w:val="Tabulka"/>
            </w:pPr>
            <w:r>
              <w:t>5</w:t>
            </w:r>
          </w:p>
        </w:tc>
        <w:tc>
          <w:tcPr>
            <w:tcW w:w="1166" w:type="dxa"/>
          </w:tcPr>
          <w:p w14:paraId="3DB6D7A5" w14:textId="77777777" w:rsidR="00FD275C" w:rsidRPr="00B71D7E" w:rsidRDefault="00FD275C" w:rsidP="00437497">
            <w:pPr>
              <w:pStyle w:val="Tabulka"/>
            </w:pPr>
            <w:r>
              <w:t>6</w:t>
            </w:r>
          </w:p>
        </w:tc>
      </w:tr>
    </w:tbl>
    <w:p w14:paraId="630D216F" w14:textId="77777777" w:rsidR="00FD275C" w:rsidRPr="00B71D7E" w:rsidRDefault="00185923" w:rsidP="00FD275C">
      <w:pPr>
        <w:pStyle w:val="PodNadpisKapitoly"/>
      </w:pPr>
      <w:bookmarkStart w:id="32" w:name="_Toc165237031"/>
      <w:r>
        <w:t>Zdrojový kód programu</w:t>
      </w:r>
      <w:bookmarkEnd w:id="32"/>
    </w:p>
    <w:p w14:paraId="09C88BE6"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14:paraId="6DABB199" w14:textId="77777777" w:rsidR="00F84A88" w:rsidRDefault="004633BC" w:rsidP="00790939">
      <w:pPr>
        <w:pStyle w:val="kd"/>
      </w:pPr>
      <w:r>
        <w:t>viem hľ</w:t>
      </w:r>
      <w:r w:rsidR="00F84A88" w:rsidRPr="00F84A88">
        <w:t>adajCestu</w:t>
      </w:r>
    </w:p>
    <w:p w14:paraId="6EC91983"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33E4BC30" w14:textId="77777777" w:rsidR="00F84A88" w:rsidRDefault="00F84A88" w:rsidP="00790939">
      <w:pPr>
        <w:pStyle w:val="kd"/>
      </w:pPr>
      <w:r>
        <w:t> </w:t>
      </w:r>
      <w:r w:rsidR="004633BC">
        <w:t xml:space="preserve"> </w:t>
      </w:r>
      <w:r>
        <w:t>do 1 vp 90</w:t>
      </w:r>
    </w:p>
    <w:p w14:paraId="6914522E" w14:textId="77777777" w:rsidR="00F84A88" w:rsidRDefault="00F84A88" w:rsidP="00790939">
      <w:pPr>
        <w:pStyle w:val="kd"/>
      </w:pPr>
    </w:p>
    <w:p w14:paraId="4BA19942"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11815E0F" w14:textId="77777777" w:rsidR="00F84A88" w:rsidRDefault="00F84A88" w:rsidP="00790939">
      <w:pPr>
        <w:pStyle w:val="kd"/>
      </w:pPr>
      <w:r>
        <w:t>  </w:t>
      </w:r>
      <w:r w:rsidR="004633BC">
        <w:t xml:space="preserve">  </w:t>
      </w:r>
      <w:r>
        <w:t>vp 90 do 1</w:t>
      </w:r>
    </w:p>
    <w:p w14:paraId="2B021A33"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0AB3EB93" w14:textId="77777777" w:rsidR="00F84A88" w:rsidRDefault="00F84A88" w:rsidP="00790939">
      <w:pPr>
        <w:pStyle w:val="kd"/>
      </w:pPr>
      <w:r w:rsidRPr="00F84A88">
        <w:t>   </w:t>
      </w:r>
      <w:r w:rsidR="004633BC">
        <w:t xml:space="preserve">   </w:t>
      </w:r>
      <w:r w:rsidRPr="00F84A88">
        <w:t>vz 1 vl 90 do 1</w:t>
      </w:r>
    </w:p>
    <w:p w14:paraId="33612019"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301933AD" w14:textId="77777777" w:rsidR="00F84A88" w:rsidRDefault="00F84A88" w:rsidP="00790939">
      <w:pPr>
        <w:pStyle w:val="kd"/>
      </w:pPr>
      <w:r w:rsidRPr="00F84A88">
        <w:t>  </w:t>
      </w:r>
      <w:r w:rsidR="004633BC">
        <w:t xml:space="preserve">  </w:t>
      </w:r>
      <w:r w:rsidRPr="00F84A88">
        <w:t>]</w:t>
      </w:r>
    </w:p>
    <w:p w14:paraId="51E05075"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257B85D4" w14:textId="77777777" w:rsidR="00F84A88" w:rsidRDefault="00F84A88" w:rsidP="00790939">
      <w:pPr>
        <w:pStyle w:val="kd"/>
      </w:pPr>
      <w:r w:rsidRPr="00F84A88">
        <w:t> </w:t>
      </w:r>
      <w:r w:rsidR="004633BC">
        <w:t xml:space="preserve"> </w:t>
      </w:r>
      <w:r w:rsidRPr="00F84A88">
        <w:t>]</w:t>
      </w:r>
    </w:p>
    <w:p w14:paraId="0EC9CA05" w14:textId="77777777" w:rsidR="00185923" w:rsidRDefault="00F84A88" w:rsidP="00790939">
      <w:pPr>
        <w:pStyle w:val="kd"/>
      </w:pPr>
      <w:r w:rsidRPr="00F84A88">
        <w:t>koniec</w:t>
      </w:r>
    </w:p>
    <w:p w14:paraId="6E57D78A" w14:textId="77777777" w:rsidR="00185923" w:rsidRPr="00B71D7E" w:rsidRDefault="00185923" w:rsidP="00185923">
      <w:pPr>
        <w:pStyle w:val="PodNadpisKapitoly"/>
      </w:pPr>
      <w:bookmarkStart w:id="33" w:name="_Toc165237032"/>
      <w:r w:rsidRPr="00B71D7E">
        <w:lastRenderedPageBreak/>
        <w:t>Rovnice, vzorce</w:t>
      </w:r>
      <w:bookmarkEnd w:id="33"/>
    </w:p>
    <w:p w14:paraId="3AF4AC0A"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778CC7B" w14:textId="77777777" w:rsidR="00FD275C" w:rsidRPr="00B71D7E" w:rsidRDefault="00FD275C" w:rsidP="00FD275C">
      <w:pPr>
        <w:pStyle w:val="NadpisKapitoly"/>
      </w:pPr>
      <w:bookmarkStart w:id="34" w:name="_Toc102191192"/>
      <w:bookmarkStart w:id="35" w:name="_Toc165237033"/>
      <w:r w:rsidRPr="00B71D7E">
        <w:lastRenderedPageBreak/>
        <w:t>Záver</w:t>
      </w:r>
      <w:bookmarkEnd w:id="34"/>
      <w:bookmarkEnd w:id="35"/>
    </w:p>
    <w:p w14:paraId="50496426"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2A93DB00" w14:textId="48A8242D" w:rsidR="00FD275C" w:rsidRPr="00B71D7E" w:rsidRDefault="00FD275C" w:rsidP="00FD275C">
      <w:pPr>
        <w:pStyle w:val="NadpisKapitoly"/>
        <w:numPr>
          <w:ilvl w:val="0"/>
          <w:numId w:val="0"/>
        </w:numPr>
      </w:pPr>
      <w:bookmarkStart w:id="36" w:name="_Toc102191193"/>
      <w:bookmarkStart w:id="37" w:name="_Toc165237034"/>
      <w:r w:rsidRPr="00B71D7E">
        <w:lastRenderedPageBreak/>
        <w:t>Zoznam použitej literatúry</w:t>
      </w:r>
      <w:bookmarkEnd w:id="36"/>
      <w:bookmarkEnd w:id="37"/>
    </w:p>
    <w:p w14:paraId="3EE0F8A2" w14:textId="07D85AAD" w:rsidR="00FD275C" w:rsidRPr="00B71D7E" w:rsidRDefault="00CC2B25" w:rsidP="00FD275C">
      <w:pPr>
        <w:pStyle w:val="ZoznamLiteratury"/>
      </w:pPr>
      <w:r>
        <w:t>BEZOS</w:t>
      </w:r>
      <w:r w:rsidR="001B3544">
        <w:t>,</w:t>
      </w:r>
      <w:r>
        <w:t xml:space="preserve"> Jeff. </w:t>
      </w:r>
      <w:r w:rsidR="002A1C07">
        <w:t>Amazon AWS – What is IoT?. [online]. [cit. 2024-3-15]. Dostupné na internete: &lt;</w:t>
      </w:r>
      <w:hyperlink r:id="rId11" w:history="1">
        <w:r w:rsidRPr="00CC2B25">
          <w:rPr>
            <w:rStyle w:val="Hyperlink"/>
          </w:rPr>
          <w:t>https://aws.amazon.com/what-is/iot/</w:t>
        </w:r>
      </w:hyperlink>
      <w:r w:rsidR="002A1C07">
        <w:t>&gt;</w:t>
      </w:r>
    </w:p>
    <w:p w14:paraId="28FA723A" w14:textId="47C5F427" w:rsidR="00C7072F" w:rsidRPr="00B71D7E" w:rsidRDefault="00CC2B25" w:rsidP="00C7072F">
      <w:pPr>
        <w:pStyle w:val="ZoznamLiteratury"/>
      </w:pPr>
      <w:r>
        <w:t>GRILLIS</w:t>
      </w:r>
      <w:r w:rsidR="001B3544">
        <w:t xml:space="preserve">, Alexander S. </w:t>
      </w:r>
      <w:r w:rsidR="00C7072F">
        <w:t>TechTarget – IoT. [online].</w:t>
      </w:r>
      <w:r w:rsidR="00520F8D">
        <w:t xml:space="preserve"> </w:t>
      </w:r>
      <w:r w:rsidR="00752B01">
        <w:t xml:space="preserve">Aktualizované: August </w:t>
      </w:r>
      <w:r w:rsidR="00520F8D">
        <w:t>2023</w:t>
      </w:r>
      <w:r w:rsidR="00C7072F">
        <w:t xml:space="preserve"> [cit.</w:t>
      </w:r>
      <w:r w:rsidR="008C3ECA">
        <w:t xml:space="preserve"> </w:t>
      </w:r>
      <w:r w:rsidR="00C7072F">
        <w:t>2024-3-15].</w:t>
      </w:r>
      <w:r w:rsidR="008C3ECA">
        <w:t xml:space="preserve"> </w:t>
      </w:r>
      <w:r w:rsidR="00C7072F">
        <w:t>Dostupné</w:t>
      </w:r>
      <w:r w:rsidR="008C3ECA">
        <w:t xml:space="preserve"> </w:t>
      </w:r>
      <w:r w:rsidR="00C7072F">
        <w:t>na</w:t>
      </w:r>
      <w:r w:rsidR="008C3ECA">
        <w:t xml:space="preserve"> </w:t>
      </w:r>
      <w:r w:rsidR="00C7072F">
        <w:t>internete:</w:t>
      </w:r>
      <w:r w:rsidR="008C3ECA">
        <w:t xml:space="preserve"> </w:t>
      </w:r>
      <w:r w:rsidR="001B3544">
        <w:t>&lt;</w:t>
      </w:r>
      <w:r w:rsidR="008C3ECA" w:rsidRPr="008C3ECA">
        <w:t xml:space="preserve"> </w:t>
      </w:r>
      <w:hyperlink r:id="rId12" w:history="1">
        <w:r w:rsidR="008C3ECA" w:rsidRPr="00792AA6">
          <w:rPr>
            <w:rStyle w:val="Hyperlink"/>
          </w:rPr>
          <w:t>https://www.techtarget.com/iotagenda/definition/Internet-of-Things-IoT</w:t>
        </w:r>
      </w:hyperlink>
      <w:r w:rsidR="001B3544">
        <w:t>&gt;</w:t>
      </w:r>
    </w:p>
    <w:p w14:paraId="136AEE1F" w14:textId="1034672B" w:rsidR="00C7072F" w:rsidRPr="00B71D7E" w:rsidRDefault="001B3544" w:rsidP="00C7072F">
      <w:pPr>
        <w:pStyle w:val="ZoznamLiteratury"/>
      </w:pPr>
      <w:r>
        <w:t xml:space="preserve">FOOTE, Keith D. </w:t>
      </w:r>
      <w:r w:rsidR="00752B01">
        <w:t>Data Versity</w:t>
      </w:r>
      <w:r w:rsidR="00C7072F">
        <w:t xml:space="preserve"> – </w:t>
      </w:r>
      <w:r w:rsidR="00752B01">
        <w:t>History of IoT</w:t>
      </w:r>
      <w:r w:rsidR="00C7072F">
        <w:t xml:space="preserve">. [online]. </w:t>
      </w:r>
      <w:r w:rsidR="00752B01">
        <w:t xml:space="preserve">2022 </w:t>
      </w:r>
      <w:r w:rsidR="00C7072F">
        <w:t>[cit. 2024-3-15]. Dostupné na internete:</w:t>
      </w:r>
      <w:r w:rsidR="008C3ECA">
        <w:t xml:space="preserve"> </w:t>
      </w:r>
      <w:r w:rsidR="00C7072F">
        <w:t>&lt;</w:t>
      </w:r>
      <w:hyperlink r:id="rId13" w:history="1">
        <w:r w:rsidR="00752B01" w:rsidRPr="00752B01">
          <w:rPr>
            <w:rStyle w:val="Hyperlink"/>
          </w:rPr>
          <w:t>https://www.dataversity.net/brief-history-internet-things/</w:t>
        </w:r>
      </w:hyperlink>
      <w:r w:rsidR="00C7072F">
        <w:t>&gt;</w:t>
      </w:r>
    </w:p>
    <w:p w14:paraId="57AF45A7" w14:textId="4BCCFA81" w:rsidR="00FD275C" w:rsidRDefault="0081068B" w:rsidP="00FD275C">
      <w:pPr>
        <w:pStyle w:val="ZoznamLiteratury"/>
      </w:pPr>
      <w:r>
        <w:t xml:space="preserve">MCCLELLAND, Calum. </w:t>
      </w:r>
      <w:r w:rsidR="00752B01">
        <w:t>Medium – IoT History Explained. [online]. 2016 Aktualizované: 20.11.2017 [cit. 2024-3-15]. Dostupné na internete: &lt;</w:t>
      </w:r>
      <w:hyperlink r:id="rId14" w:history="1">
        <w:r w:rsidR="00752B01" w:rsidRPr="00752B01">
          <w:rPr>
            <w:rStyle w:val="Hyperlink"/>
          </w:rPr>
          <w:t>https://medium.com/iotforall/iot-explained-how-does-an-iot-system-actually-work-e90e2c435fe7</w:t>
        </w:r>
      </w:hyperlink>
      <w:r w:rsidR="00752B01">
        <w:t>&gt;</w:t>
      </w:r>
    </w:p>
    <w:p w14:paraId="17F89585" w14:textId="402B86F4" w:rsidR="00752B01" w:rsidRDefault="0081068B" w:rsidP="00FD275C">
      <w:pPr>
        <w:pStyle w:val="ZoznamLiteratury"/>
      </w:pPr>
      <w:r>
        <w:t xml:space="preserve">TINAIKAR, Ranjit. </w:t>
      </w:r>
      <w:r w:rsidR="00752B01">
        <w:t>Ness – IoT Is Everywhere. [online]. [cit. 2024-3-16]. Dostupné na internete: &lt;</w:t>
      </w:r>
      <w:hyperlink r:id="rId15" w:history="1">
        <w:r w:rsidR="00752B01" w:rsidRPr="00752B01">
          <w:rPr>
            <w:rStyle w:val="Hyperlink"/>
          </w:rPr>
          <w:t>https://www.ness.com/iot-is-everywhere-how-iot-is-changing-our-daily-lives</w:t>
        </w:r>
      </w:hyperlink>
      <w:r w:rsidR="00752B01">
        <w:t>&gt;</w:t>
      </w:r>
    </w:p>
    <w:p w14:paraId="2B31DB7E" w14:textId="14C1F576" w:rsidR="00752B01" w:rsidRDefault="00BA7D2B" w:rsidP="00FD275C">
      <w:pPr>
        <w:pStyle w:val="ZoznamLiteratury"/>
      </w:pPr>
      <w:r>
        <w:t xml:space="preserve">KAUSHIK, Vikas. </w:t>
      </w:r>
      <w:r w:rsidR="00C51644">
        <w:t xml:space="preserve">ReadWrite - </w:t>
      </w:r>
      <w:r w:rsidR="00C51644" w:rsidRPr="00C51644">
        <w:t>Understanding the Internet of Things (IoT) and its Impact on Our Lives</w:t>
      </w:r>
      <w:r w:rsidR="00C51644">
        <w:t>. [online]. Aktualizované: 18.7.2023 [cit. 2024-3-16]. Dostupné na internete: &lt;</w:t>
      </w:r>
      <w:hyperlink r:id="rId16" w:history="1">
        <w:r w:rsidR="00C51644" w:rsidRPr="00C51644">
          <w:rPr>
            <w:rStyle w:val="Hyperlink"/>
          </w:rPr>
          <w:t>https://readwrite.com/understanding-the-internet-of-things-iot-and-its-impact-on-our-lives/</w:t>
        </w:r>
      </w:hyperlink>
      <w:r w:rsidR="00C51644">
        <w:t>&gt;</w:t>
      </w:r>
    </w:p>
    <w:p w14:paraId="611A8CBC" w14:textId="050275CF" w:rsidR="008C3ECA" w:rsidRDefault="008C3ECA" w:rsidP="00FD275C">
      <w:pPr>
        <w:pStyle w:val="ZoznamLiteratury"/>
      </w:pPr>
      <w:r>
        <w:t xml:space="preserve">JAISWAL, Sonoo. Javatpoint – Internet of Things Applications. [online]. [cit. 2024-4-3]. Dostupné na internete: </w:t>
      </w:r>
      <w:r w:rsidR="00DC7B7A">
        <w:t>&lt;</w:t>
      </w:r>
      <w:hyperlink r:id="rId17" w:history="1">
        <w:r w:rsidR="00DC7B7A" w:rsidRPr="00711A18">
          <w:rPr>
            <w:rStyle w:val="Hyperlink"/>
          </w:rPr>
          <w:t>https://www.javatpoint.com/internet-of-things-applications</w:t>
        </w:r>
      </w:hyperlink>
      <w:r w:rsidR="00DC7B7A">
        <w:t>&gt;</w:t>
      </w:r>
    </w:p>
    <w:p w14:paraId="556B61E8" w14:textId="1F10EBF5" w:rsidR="00FD275C" w:rsidRPr="00FD275C" w:rsidRDefault="00FD275C" w:rsidP="00446626">
      <w:pPr>
        <w:pStyle w:val="ZoznamLiteratury"/>
      </w:pPr>
    </w:p>
    <w:sectPr w:rsidR="00FD275C" w:rsidRPr="00FD275C" w:rsidSect="00587BB3">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FC2D4" w14:textId="77777777" w:rsidR="00587BB3" w:rsidRDefault="00587BB3" w:rsidP="00FD275C">
      <w:pPr>
        <w:spacing w:after="0" w:line="240" w:lineRule="auto"/>
      </w:pPr>
      <w:r>
        <w:separator/>
      </w:r>
    </w:p>
  </w:endnote>
  <w:endnote w:type="continuationSeparator" w:id="0">
    <w:p w14:paraId="31A5E950" w14:textId="77777777" w:rsidR="00587BB3" w:rsidRDefault="00587BB3"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DBBE" w14:textId="3EDC4CC4" w:rsidR="008F3A4E" w:rsidRDefault="008F3A4E" w:rsidP="00437497">
    <w:pPr>
      <w:pStyle w:val="Footer"/>
      <w:pBdr>
        <w:top w:val="dotted" w:sz="4" w:space="1"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DE5D" w14:textId="77777777" w:rsidR="00587BB3" w:rsidRDefault="00587BB3" w:rsidP="00FD275C">
      <w:pPr>
        <w:spacing w:after="0" w:line="240" w:lineRule="auto"/>
      </w:pPr>
      <w:r>
        <w:separator/>
      </w:r>
    </w:p>
  </w:footnote>
  <w:footnote w:type="continuationSeparator" w:id="0">
    <w:p w14:paraId="0DC36333" w14:textId="77777777" w:rsidR="00587BB3" w:rsidRDefault="00587BB3"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143886334">
    <w:abstractNumId w:val="3"/>
  </w:num>
  <w:num w:numId="2" w16cid:durableId="1230505484">
    <w:abstractNumId w:val="0"/>
  </w:num>
  <w:num w:numId="3" w16cid:durableId="296957326">
    <w:abstractNumId w:val="2"/>
  </w:num>
  <w:num w:numId="4" w16cid:durableId="963925525">
    <w:abstractNumId w:val="1"/>
  </w:num>
  <w:num w:numId="5" w16cid:durableId="185947580">
    <w:abstractNumId w:val="7"/>
  </w:num>
  <w:num w:numId="6" w16cid:durableId="461388897">
    <w:abstractNumId w:val="5"/>
  </w:num>
  <w:num w:numId="7" w16cid:durableId="899562050">
    <w:abstractNumId w:val="6"/>
  </w:num>
  <w:num w:numId="8" w16cid:durableId="1879925280">
    <w:abstractNumId w:val="4"/>
  </w:num>
  <w:num w:numId="9" w16cid:durableId="1096748957">
    <w:abstractNumId w:val="3"/>
  </w:num>
  <w:num w:numId="10" w16cid:durableId="643705102">
    <w:abstractNumId w:val="3"/>
  </w:num>
  <w:num w:numId="11" w16cid:durableId="1458330839">
    <w:abstractNumId w:val="3"/>
  </w:num>
  <w:num w:numId="12" w16cid:durableId="959728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8CC"/>
    <w:rsid w:val="0000445E"/>
    <w:rsid w:val="00030F4A"/>
    <w:rsid w:val="00042E59"/>
    <w:rsid w:val="00054ECA"/>
    <w:rsid w:val="00062859"/>
    <w:rsid w:val="00093A25"/>
    <w:rsid w:val="000A667F"/>
    <w:rsid w:val="000C38BE"/>
    <w:rsid w:val="000D1828"/>
    <w:rsid w:val="000E4D78"/>
    <w:rsid w:val="000F658B"/>
    <w:rsid w:val="000F686A"/>
    <w:rsid w:val="00103CCB"/>
    <w:rsid w:val="001344FE"/>
    <w:rsid w:val="00142E00"/>
    <w:rsid w:val="00145390"/>
    <w:rsid w:val="00162A76"/>
    <w:rsid w:val="00164B6B"/>
    <w:rsid w:val="0017639D"/>
    <w:rsid w:val="0017645C"/>
    <w:rsid w:val="00185923"/>
    <w:rsid w:val="001A41D9"/>
    <w:rsid w:val="001B3544"/>
    <w:rsid w:val="001C278E"/>
    <w:rsid w:val="00217C13"/>
    <w:rsid w:val="00220F93"/>
    <w:rsid w:val="002411EB"/>
    <w:rsid w:val="0027427E"/>
    <w:rsid w:val="002A1C07"/>
    <w:rsid w:val="002B4CB9"/>
    <w:rsid w:val="002C5880"/>
    <w:rsid w:val="002D5F67"/>
    <w:rsid w:val="002F32E5"/>
    <w:rsid w:val="0032132B"/>
    <w:rsid w:val="00340ED3"/>
    <w:rsid w:val="0036347C"/>
    <w:rsid w:val="00366384"/>
    <w:rsid w:val="00373F89"/>
    <w:rsid w:val="0037565F"/>
    <w:rsid w:val="00383523"/>
    <w:rsid w:val="00396C1C"/>
    <w:rsid w:val="003A10AC"/>
    <w:rsid w:val="003D58B6"/>
    <w:rsid w:val="00404CDC"/>
    <w:rsid w:val="00424775"/>
    <w:rsid w:val="00437497"/>
    <w:rsid w:val="004445CD"/>
    <w:rsid w:val="00446626"/>
    <w:rsid w:val="004524C4"/>
    <w:rsid w:val="004633BC"/>
    <w:rsid w:val="00482C86"/>
    <w:rsid w:val="00490A81"/>
    <w:rsid w:val="004943E5"/>
    <w:rsid w:val="004B7FA7"/>
    <w:rsid w:val="004D4DE1"/>
    <w:rsid w:val="004F59A1"/>
    <w:rsid w:val="00500044"/>
    <w:rsid w:val="0050220F"/>
    <w:rsid w:val="00520F8D"/>
    <w:rsid w:val="00551736"/>
    <w:rsid w:val="0055365D"/>
    <w:rsid w:val="00574F7F"/>
    <w:rsid w:val="00587BB3"/>
    <w:rsid w:val="005B36A4"/>
    <w:rsid w:val="005B4881"/>
    <w:rsid w:val="005C2AAD"/>
    <w:rsid w:val="005C5D6B"/>
    <w:rsid w:val="006021FE"/>
    <w:rsid w:val="0061186D"/>
    <w:rsid w:val="00633BA7"/>
    <w:rsid w:val="006A39C6"/>
    <w:rsid w:val="006A76BB"/>
    <w:rsid w:val="006B136F"/>
    <w:rsid w:val="006B4633"/>
    <w:rsid w:val="006B5558"/>
    <w:rsid w:val="006C471D"/>
    <w:rsid w:val="006C6DE0"/>
    <w:rsid w:val="006D1CEF"/>
    <w:rsid w:val="006D363F"/>
    <w:rsid w:val="00701897"/>
    <w:rsid w:val="00702F65"/>
    <w:rsid w:val="007037FF"/>
    <w:rsid w:val="00720882"/>
    <w:rsid w:val="00724251"/>
    <w:rsid w:val="0073094C"/>
    <w:rsid w:val="00736677"/>
    <w:rsid w:val="00745DEB"/>
    <w:rsid w:val="00752B01"/>
    <w:rsid w:val="0076014F"/>
    <w:rsid w:val="0076384F"/>
    <w:rsid w:val="0077475B"/>
    <w:rsid w:val="00777154"/>
    <w:rsid w:val="00785BE8"/>
    <w:rsid w:val="00790939"/>
    <w:rsid w:val="007B4CC1"/>
    <w:rsid w:val="007D3153"/>
    <w:rsid w:val="007D469A"/>
    <w:rsid w:val="007E3006"/>
    <w:rsid w:val="00802F63"/>
    <w:rsid w:val="00807662"/>
    <w:rsid w:val="0081068B"/>
    <w:rsid w:val="008148CC"/>
    <w:rsid w:val="0082318B"/>
    <w:rsid w:val="00834E30"/>
    <w:rsid w:val="00845490"/>
    <w:rsid w:val="008475AA"/>
    <w:rsid w:val="00870AAE"/>
    <w:rsid w:val="00896711"/>
    <w:rsid w:val="008A6346"/>
    <w:rsid w:val="008B2BC9"/>
    <w:rsid w:val="008C3ECA"/>
    <w:rsid w:val="008E4817"/>
    <w:rsid w:val="008F3A4E"/>
    <w:rsid w:val="008F53EF"/>
    <w:rsid w:val="00901773"/>
    <w:rsid w:val="00905723"/>
    <w:rsid w:val="0093304B"/>
    <w:rsid w:val="00950595"/>
    <w:rsid w:val="009A0724"/>
    <w:rsid w:val="009A1CD8"/>
    <w:rsid w:val="009A544B"/>
    <w:rsid w:val="00A0545B"/>
    <w:rsid w:val="00A23F0B"/>
    <w:rsid w:val="00A30260"/>
    <w:rsid w:val="00A421D0"/>
    <w:rsid w:val="00A45982"/>
    <w:rsid w:val="00A60678"/>
    <w:rsid w:val="00A62862"/>
    <w:rsid w:val="00A745BC"/>
    <w:rsid w:val="00A850D6"/>
    <w:rsid w:val="00A8741E"/>
    <w:rsid w:val="00AA43F4"/>
    <w:rsid w:val="00AC1E08"/>
    <w:rsid w:val="00AE695C"/>
    <w:rsid w:val="00AF1549"/>
    <w:rsid w:val="00AF1A4A"/>
    <w:rsid w:val="00B02280"/>
    <w:rsid w:val="00B12695"/>
    <w:rsid w:val="00B1593C"/>
    <w:rsid w:val="00B63721"/>
    <w:rsid w:val="00B74D2C"/>
    <w:rsid w:val="00BA2712"/>
    <w:rsid w:val="00BA571F"/>
    <w:rsid w:val="00BA7D2B"/>
    <w:rsid w:val="00BB0893"/>
    <w:rsid w:val="00BB1B32"/>
    <w:rsid w:val="00BD2503"/>
    <w:rsid w:val="00BD4555"/>
    <w:rsid w:val="00BE1720"/>
    <w:rsid w:val="00C43B97"/>
    <w:rsid w:val="00C51644"/>
    <w:rsid w:val="00C7072F"/>
    <w:rsid w:val="00C7747B"/>
    <w:rsid w:val="00C849BD"/>
    <w:rsid w:val="00C9649A"/>
    <w:rsid w:val="00C96694"/>
    <w:rsid w:val="00CA6A9E"/>
    <w:rsid w:val="00CC2B25"/>
    <w:rsid w:val="00CE11A2"/>
    <w:rsid w:val="00CF04E3"/>
    <w:rsid w:val="00D15C2E"/>
    <w:rsid w:val="00D216F3"/>
    <w:rsid w:val="00D26E34"/>
    <w:rsid w:val="00D321EE"/>
    <w:rsid w:val="00D3506D"/>
    <w:rsid w:val="00D638DE"/>
    <w:rsid w:val="00D7166D"/>
    <w:rsid w:val="00D72BB1"/>
    <w:rsid w:val="00D7758C"/>
    <w:rsid w:val="00D86AED"/>
    <w:rsid w:val="00D96F05"/>
    <w:rsid w:val="00DA0E16"/>
    <w:rsid w:val="00DC7B7A"/>
    <w:rsid w:val="00E02417"/>
    <w:rsid w:val="00E16492"/>
    <w:rsid w:val="00E368B4"/>
    <w:rsid w:val="00E37F24"/>
    <w:rsid w:val="00E41C6F"/>
    <w:rsid w:val="00E67A29"/>
    <w:rsid w:val="00E8185A"/>
    <w:rsid w:val="00E86B12"/>
    <w:rsid w:val="00ED1E9F"/>
    <w:rsid w:val="00ED240A"/>
    <w:rsid w:val="00ED3248"/>
    <w:rsid w:val="00EE5005"/>
    <w:rsid w:val="00F02BA7"/>
    <w:rsid w:val="00F24598"/>
    <w:rsid w:val="00F3342D"/>
    <w:rsid w:val="00F763E6"/>
    <w:rsid w:val="00F76B89"/>
    <w:rsid w:val="00F8008D"/>
    <w:rsid w:val="00F821FC"/>
    <w:rsid w:val="00F82822"/>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3CC5"/>
  <w15:docId w15:val="{A974760D-2AB2-4899-AF37-01EAB243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36347C"/>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UnresolvedMention">
    <w:name w:val="Unresolved Mention"/>
    <w:basedOn w:val="DefaultParagraphFont"/>
    <w:uiPriority w:val="99"/>
    <w:semiHidden/>
    <w:unhideWhenUsed/>
    <w:rsid w:val="002A1C07"/>
    <w:rPr>
      <w:color w:val="605E5C"/>
      <w:shd w:val="clear" w:color="auto" w:fill="E1DFDD"/>
    </w:rPr>
  </w:style>
  <w:style w:type="character" w:styleId="FollowedHyperlink">
    <w:name w:val="FollowedHyperlink"/>
    <w:basedOn w:val="DefaultParagraphFont"/>
    <w:uiPriority w:val="99"/>
    <w:semiHidden/>
    <w:unhideWhenUsed/>
    <w:rsid w:val="007B4CC1"/>
    <w:rPr>
      <w:color w:val="800080" w:themeColor="followedHyperlink"/>
      <w:u w:val="single"/>
    </w:rPr>
  </w:style>
  <w:style w:type="paragraph" w:customStyle="1" w:styleId="Obsah">
    <w:name w:val="Obsah"/>
    <w:qFormat/>
    <w:rsid w:val="0036347C"/>
    <w:rPr>
      <w:rFonts w:ascii="Arial" w:eastAsia="Times New Roman" w:hAnsi="Arial"/>
      <w:b/>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848367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ataversity.net/brief-history-internet-thing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iotagenda/definition/Internet-of-Things-IoT" TargetMode="External"/><Relationship Id="rId17" Type="http://schemas.openxmlformats.org/officeDocument/2006/relationships/hyperlink" Target="https://www.javatpoint.com/internet-of-things-applications" TargetMode="External"/><Relationship Id="rId2" Type="http://schemas.openxmlformats.org/officeDocument/2006/relationships/numbering" Target="numbering.xml"/><Relationship Id="rId16" Type="http://schemas.openxmlformats.org/officeDocument/2006/relationships/hyperlink" Target="https://readwrite.com/understanding-the-internet-of-things-iot-and-its-impact-on-our-liv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what-is/iot/" TargetMode="External"/><Relationship Id="rId5" Type="http://schemas.openxmlformats.org/officeDocument/2006/relationships/webSettings" Target="webSettings.xml"/><Relationship Id="rId15" Type="http://schemas.openxmlformats.org/officeDocument/2006/relationships/hyperlink" Target="https://www.ness.com/iot-is-everywhere-how-iot-is-changing-our-daily-live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medium.com/iotforall/iot-explained-how-does-an-iot-system-actually-work-e90e2c435fe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2.5873221216041398E-2"/>
          <c:y val="0.18135096520193039"/>
          <c:w val="0.94825355756791718"/>
          <c:h val="0.64496602743205489"/>
        </c:manualLayout>
      </c:layout>
      <c:barChart>
        <c:barDir val="col"/>
        <c:grouping val="clustered"/>
        <c:varyColors val="0"/>
        <c:ser>
          <c:idx val="0"/>
          <c:order val="0"/>
          <c:tx>
            <c:strRef>
              <c:f>Sheet1!$B$1</c:f>
              <c:strCache>
                <c:ptCount val="1"/>
                <c:pt idx="0">
                  <c:v>Výdavky na IoT EUR (€) v miliardách</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0">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2018</c:v>
                </c:pt>
                <c:pt idx="1">
                  <c:v>2019</c:v>
                </c:pt>
                <c:pt idx="2">
                  <c:v>2020</c:v>
                </c:pt>
                <c:pt idx="3">
                  <c:v>2022</c:v>
                </c:pt>
                <c:pt idx="4">
                  <c:v>2023</c:v>
                </c:pt>
              </c:numCache>
            </c:numRef>
          </c:cat>
          <c:val>
            <c:numRef>
              <c:f>Sheet1!$B$2:$B$6</c:f>
              <c:numCache>
                <c:formatCode>General</c:formatCode>
                <c:ptCount val="5"/>
                <c:pt idx="0">
                  <c:v>604</c:v>
                </c:pt>
                <c:pt idx="1">
                  <c:v>641</c:v>
                </c:pt>
                <c:pt idx="2">
                  <c:v>700</c:v>
                </c:pt>
                <c:pt idx="3">
                  <c:v>673</c:v>
                </c:pt>
                <c:pt idx="4">
                  <c:v>752</c:v>
                </c:pt>
              </c:numCache>
            </c:numRef>
          </c:val>
          <c:extLst>
            <c:ext xmlns:c16="http://schemas.microsoft.com/office/drawing/2014/chart" uri="{C3380CC4-5D6E-409C-BE32-E72D297353CC}">
              <c16:uniqueId val="{00000000-CB50-4081-82E9-D2F6B017D7B6}"/>
            </c:ext>
          </c:extLst>
        </c:ser>
        <c:dLbls>
          <c:dLblPos val="inEnd"/>
          <c:showLegendKey val="0"/>
          <c:showVal val="1"/>
          <c:showCatName val="0"/>
          <c:showSerName val="0"/>
          <c:showPercent val="0"/>
          <c:showBubbleSize val="0"/>
        </c:dLbls>
        <c:gapWidth val="65"/>
        <c:axId val="71808303"/>
        <c:axId val="72777871"/>
      </c:barChart>
      <c:catAx>
        <c:axId val="71808303"/>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2777871"/>
        <c:crosses val="autoZero"/>
        <c:auto val="1"/>
        <c:lblAlgn val="ctr"/>
        <c:lblOffset val="100"/>
        <c:noMultiLvlLbl val="0"/>
      </c:catAx>
      <c:valAx>
        <c:axId val="7277787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71808303"/>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a:outerShdw dist="50800" dir="5400000" sx="1000" sy="1000" algn="ctr" rotWithShape="0">
        <a:srgbClr val="000000"/>
      </a:outerShd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9929-5431-4C36-B6A0-BD5A5F390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2954</TotalTime>
  <Pages>15</Pages>
  <Words>3454</Words>
  <Characters>19689</Characters>
  <Application>Microsoft Office Word</Application>
  <DocSecurity>0</DocSecurity>
  <Lines>164</Lines>
  <Paragraphs>46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László</dc:creator>
  <cp:keywords/>
  <dc:description/>
  <cp:lastModifiedBy>Laszlo Martin</cp:lastModifiedBy>
  <cp:revision>27</cp:revision>
  <dcterms:created xsi:type="dcterms:W3CDTF">2024-04-10T16:41:00Z</dcterms:created>
  <dcterms:modified xsi:type="dcterms:W3CDTF">2024-04-28T21:09:00Z</dcterms:modified>
</cp:coreProperties>
</file>